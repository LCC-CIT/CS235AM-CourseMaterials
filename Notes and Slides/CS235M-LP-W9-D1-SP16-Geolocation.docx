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DE97C" w14:textId="77777777" w:rsidR="00B87B85" w:rsidRDefault="00B87B85" w:rsidP="00B87B85">
      <w:pPr>
        <w:spacing w:line="240" w:lineRule="auto"/>
      </w:pPr>
      <w:r w:rsidRPr="00DB79FB">
        <w:rPr>
          <w:b/>
        </w:rPr>
        <w:t xml:space="preserve">Topic: </w:t>
      </w:r>
      <w:r w:rsidR="00230796">
        <w:rPr>
          <w:b/>
        </w:rPr>
        <w:t>Geolocation</w:t>
      </w:r>
      <w:r>
        <w:br/>
        <w:t xml:space="preserve">(Previous topic: </w:t>
      </w:r>
      <w:r w:rsidR="00230796">
        <w:t>Web Services</w:t>
      </w:r>
      <w:r>
        <w:t>)</w:t>
      </w:r>
    </w:p>
    <w:p w14:paraId="02B2FF6F" w14:textId="77777777" w:rsidR="00230796" w:rsidRDefault="00230796" w:rsidP="00B87B85">
      <w:pPr>
        <w:spacing w:line="240" w:lineRule="auto"/>
      </w:pPr>
      <w:r>
        <w:t>Announcements</w:t>
      </w:r>
    </w:p>
    <w:p w14:paraId="27FE0072" w14:textId="57A58533" w:rsidR="004C3A3C" w:rsidRDefault="00230796" w:rsidP="004C3A3C">
      <w:pPr>
        <w:numPr>
          <w:ilvl w:val="0"/>
          <w:numId w:val="10"/>
        </w:numPr>
        <w:spacing w:line="240" w:lineRule="auto"/>
      </w:pPr>
      <w:r>
        <w:t xml:space="preserve">The term project beta is due </w:t>
      </w:r>
      <w:r w:rsidR="001D7F93">
        <w:t>next Saturday, June 4</w:t>
      </w:r>
      <w:r w:rsidR="00340D6E">
        <w:t>.</w:t>
      </w:r>
      <w:r>
        <w:t xml:space="preserve"> You don’t need to submit it to Moodle, just send a copy to your code review partner.</w:t>
      </w:r>
    </w:p>
    <w:p w14:paraId="5663D4F4" w14:textId="77777777" w:rsidR="007A1C3F" w:rsidRDefault="00230796" w:rsidP="00230796">
      <w:pPr>
        <w:spacing w:line="240" w:lineRule="auto"/>
        <w:rPr>
          <w:u w:val="single"/>
        </w:rPr>
      </w:pPr>
      <w:r>
        <w:rPr>
          <w:u w:val="single"/>
        </w:rPr>
        <w:t>Geolocation</w:t>
      </w:r>
    </w:p>
    <w:p w14:paraId="4EED86AE" w14:textId="77777777" w:rsidR="00230796" w:rsidRDefault="00230796" w:rsidP="00230796">
      <w:pPr>
        <w:spacing w:line="240" w:lineRule="auto"/>
      </w:pPr>
      <w:bookmarkStart w:id="0" w:name="_GoBack"/>
      <w:r>
        <w:t>Android Location Services API vs. the Fused Location Provider vs. Xamarin Geolocator Plugin</w:t>
      </w:r>
    </w:p>
    <w:bookmarkEnd w:id="0"/>
    <w:p w14:paraId="0954AC96" w14:textId="77777777" w:rsidR="00230796" w:rsidRDefault="00230796" w:rsidP="00230796">
      <w:pPr>
        <w:spacing w:line="240" w:lineRule="auto"/>
      </w:pPr>
      <w:r>
        <w:t>Sidebar: Google Play Services</w:t>
      </w:r>
    </w:p>
    <w:p w14:paraId="106DB523" w14:textId="77777777" w:rsidR="00230796" w:rsidRDefault="00230796" w:rsidP="00230796">
      <w:pPr>
        <w:pStyle w:val="ListParagraph"/>
        <w:numPr>
          <w:ilvl w:val="0"/>
          <w:numId w:val="10"/>
        </w:numPr>
        <w:spacing w:line="240" w:lineRule="auto"/>
      </w:pPr>
      <w:r>
        <w:t>Android Location Service API</w:t>
      </w:r>
    </w:p>
    <w:p w14:paraId="5BCAAD7F" w14:textId="77777777" w:rsidR="00230796" w:rsidRDefault="00230796" w:rsidP="00230796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 w:rsidRPr="00230796">
        <w:rPr>
          <w:i/>
        </w:rPr>
        <w:t>LocationManager</w:t>
      </w:r>
    </w:p>
    <w:p w14:paraId="096EBA4E" w14:textId="77777777" w:rsidR="00FD1406" w:rsidRDefault="00FD1406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 xml:space="preserve">Asynchronous interface, need to implement </w:t>
      </w:r>
      <w:r w:rsidRPr="00E87AF3">
        <w:rPr>
          <w:i/>
        </w:rPr>
        <w:t>ILocationListener</w:t>
      </w:r>
    </w:p>
    <w:p w14:paraId="77EDFBA7" w14:textId="77777777" w:rsidR="00230796" w:rsidRPr="00FD1406" w:rsidRDefault="00FD1406" w:rsidP="00230796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>
        <w:t>Specific types of location provider</w:t>
      </w:r>
    </w:p>
    <w:p w14:paraId="7FDC3425" w14:textId="77777777" w:rsidR="00FD1406" w:rsidRPr="00E87AF3" w:rsidRDefault="00E87AF3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 w:rsidRPr="00E87AF3">
        <w:rPr>
          <w:i/>
        </w:rPr>
        <w:t>LocationManager.GpsProvider</w:t>
      </w:r>
    </w:p>
    <w:p w14:paraId="3DC960A9" w14:textId="77777777" w:rsidR="00FD1406" w:rsidRPr="00FD1406" w:rsidRDefault="00FD1406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Network Provider</w:t>
      </w:r>
    </w:p>
    <w:p w14:paraId="718DF88D" w14:textId="77777777" w:rsidR="00FD1406" w:rsidRPr="00E87AF3" w:rsidRDefault="00FD1406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Passive Provider (uses location data obtained by other applications- if the data exists)</w:t>
      </w:r>
    </w:p>
    <w:p w14:paraId="6E852C29" w14:textId="77777777" w:rsidR="00E87AF3" w:rsidRPr="00FD1406" w:rsidRDefault="00E87AF3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rPr>
          <w:i/>
        </w:rPr>
        <w:t>LocationManager</w:t>
      </w:r>
      <w:r w:rsidRPr="00E87AF3">
        <w:rPr>
          <w:i/>
        </w:rPr>
        <w:t>.GetBestP</w:t>
      </w:r>
      <w:r>
        <w:rPr>
          <w:i/>
        </w:rPr>
        <w:t>rovider(locationCriteria, true)</w:t>
      </w:r>
    </w:p>
    <w:p w14:paraId="05FC1350" w14:textId="77777777" w:rsidR="00FD1406" w:rsidRPr="00FD1406" w:rsidRDefault="00FD1406" w:rsidP="00FD1406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>
        <w:t>Location Permissions</w:t>
      </w:r>
    </w:p>
    <w:p w14:paraId="327DA5A0" w14:textId="77777777" w:rsidR="00FD1406" w:rsidRPr="00FD1406" w:rsidRDefault="00FD1406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ACCESS_FINE_LOCATION – GPS, Required for GPS Provider and Passive Provider</w:t>
      </w:r>
    </w:p>
    <w:p w14:paraId="1947C27E" w14:textId="77777777" w:rsidR="00FD1406" w:rsidRPr="00FD1406" w:rsidRDefault="00FD1406" w:rsidP="00FD1406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ACCESS_COARSE_LOCATION – Cellular and Wi-Fi, Required for Network Provider (unless fine location is set)</w:t>
      </w:r>
    </w:p>
    <w:p w14:paraId="70FD2DAB" w14:textId="0F19B855" w:rsidR="00FD1406" w:rsidRPr="004D7EC9" w:rsidRDefault="004D7EC9" w:rsidP="004D7EC9">
      <w:pPr>
        <w:pStyle w:val="ListParagraph"/>
        <w:numPr>
          <w:ilvl w:val="0"/>
          <w:numId w:val="10"/>
        </w:numPr>
        <w:spacing w:line="240" w:lineRule="auto"/>
        <w:rPr>
          <w:i/>
        </w:rPr>
      </w:pPr>
      <w:r>
        <w:t>Fused Location Provider</w:t>
      </w:r>
    </w:p>
    <w:p w14:paraId="2CCEA842" w14:textId="25935065" w:rsidR="004D7EC9" w:rsidRPr="004D7EC9" w:rsidRDefault="004D7EC9" w:rsidP="004D7EC9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>
        <w:t>Part of Google Play Services (so is the Android Location Service API)</w:t>
      </w:r>
    </w:p>
    <w:p w14:paraId="5D0F0DDA" w14:textId="0537076B" w:rsidR="004D7EC9" w:rsidRPr="004D7EC9" w:rsidRDefault="004D7EC9" w:rsidP="004D7EC9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>
        <w:t>Switches dynamically between providers to use the best provider available at any given time.</w:t>
      </w:r>
    </w:p>
    <w:p w14:paraId="010DB074" w14:textId="2AA994CE" w:rsidR="004D7EC9" w:rsidRPr="004D7EC9" w:rsidRDefault="004D7EC9" w:rsidP="004D7EC9">
      <w:pPr>
        <w:pStyle w:val="ListParagraph"/>
        <w:numPr>
          <w:ilvl w:val="1"/>
          <w:numId w:val="10"/>
        </w:numPr>
        <w:spacing w:line="240" w:lineRule="auto"/>
        <w:rPr>
          <w:i/>
        </w:rPr>
      </w:pPr>
      <w:r>
        <w:t>Features:</w:t>
      </w:r>
    </w:p>
    <w:p w14:paraId="2B244CF8" w14:textId="0FAA352C" w:rsidR="004D7EC9" w:rsidRPr="004D7EC9" w:rsidRDefault="004D7EC9" w:rsidP="004D7EC9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Geofencing</w:t>
      </w:r>
    </w:p>
    <w:p w14:paraId="46BE5AB2" w14:textId="2357620B" w:rsidR="004D7EC9" w:rsidRPr="004D7EC9" w:rsidRDefault="004D7EC9" w:rsidP="004D7EC9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Activity Monitoring (?)</w:t>
      </w:r>
    </w:p>
    <w:p w14:paraId="6A590F31" w14:textId="75A8CAC6" w:rsidR="004D7EC9" w:rsidRPr="004D7EC9" w:rsidRDefault="004D7EC9" w:rsidP="004D7EC9">
      <w:pPr>
        <w:pStyle w:val="ListParagraph"/>
        <w:numPr>
          <w:ilvl w:val="2"/>
          <w:numId w:val="10"/>
        </w:numPr>
        <w:spacing w:line="240" w:lineRule="auto"/>
        <w:rPr>
          <w:i/>
        </w:rPr>
      </w:pPr>
      <w:r>
        <w:t>More</w:t>
      </w:r>
    </w:p>
    <w:p w14:paraId="0FC69455" w14:textId="6778176C" w:rsidR="004D7EC9" w:rsidRPr="004D7EC9" w:rsidRDefault="004D7EC9" w:rsidP="004D7EC9">
      <w:pPr>
        <w:pStyle w:val="ListParagraph"/>
        <w:numPr>
          <w:ilvl w:val="1"/>
          <w:numId w:val="10"/>
        </w:numPr>
        <w:spacing w:line="240" w:lineRule="auto"/>
        <w:jc w:val="both"/>
        <w:rPr>
          <w:i/>
        </w:rPr>
      </w:pPr>
      <w:r w:rsidRPr="004D7EC9">
        <w:rPr>
          <w:i/>
        </w:rPr>
        <w:t>LocationClient</w:t>
      </w:r>
    </w:p>
    <w:p w14:paraId="05277011" w14:textId="27274240" w:rsidR="004D7EC9" w:rsidRPr="00026BD2" w:rsidRDefault="00026BD2" w:rsidP="004D7EC9">
      <w:pPr>
        <w:pStyle w:val="ListParagraph"/>
        <w:numPr>
          <w:ilvl w:val="2"/>
          <w:numId w:val="10"/>
        </w:numPr>
        <w:spacing w:line="240" w:lineRule="auto"/>
        <w:jc w:val="both"/>
        <w:rPr>
          <w:i/>
        </w:rPr>
      </w:pPr>
      <w:r>
        <w:t>Get last known coordinates</w:t>
      </w:r>
    </w:p>
    <w:p w14:paraId="257C286A" w14:textId="127C0643" w:rsidR="00026BD2" w:rsidRPr="00026BD2" w:rsidRDefault="00026BD2" w:rsidP="004D7EC9">
      <w:pPr>
        <w:pStyle w:val="ListParagraph"/>
        <w:numPr>
          <w:ilvl w:val="2"/>
          <w:numId w:val="10"/>
        </w:numPr>
        <w:spacing w:line="240" w:lineRule="auto"/>
        <w:jc w:val="both"/>
        <w:rPr>
          <w:i/>
        </w:rPr>
      </w:pPr>
      <w:r>
        <w:t>Get continuous updates</w:t>
      </w:r>
      <w:r w:rsidR="005839EA">
        <w:t xml:space="preserve"> – implement </w:t>
      </w:r>
      <w:r w:rsidR="005839EA" w:rsidRPr="005839EA">
        <w:rPr>
          <w:i/>
        </w:rPr>
        <w:t>ILocationListener</w:t>
      </w:r>
    </w:p>
    <w:p w14:paraId="28255FA0" w14:textId="61C1EFBB" w:rsidR="00026BD2" w:rsidRPr="00AE27C6" w:rsidRDefault="005839EA" w:rsidP="004D7EC9">
      <w:pPr>
        <w:pStyle w:val="ListParagraph"/>
        <w:numPr>
          <w:ilvl w:val="2"/>
          <w:numId w:val="10"/>
        </w:numPr>
        <w:spacing w:line="240" w:lineRule="auto"/>
        <w:jc w:val="both"/>
        <w:rPr>
          <w:i/>
        </w:rPr>
      </w:pPr>
      <w:r w:rsidRPr="005839EA">
        <w:rPr>
          <w:i/>
        </w:rPr>
        <w:t>LocationRequest</w:t>
      </w:r>
      <w:r>
        <w:t xml:space="preserve"> </w:t>
      </w:r>
      <w:r w:rsidR="00AE27C6">
        <w:t>–</w:t>
      </w:r>
      <w:r>
        <w:t xml:space="preserve"> </w:t>
      </w:r>
      <w:r w:rsidR="00AE27C6">
        <w:t>similar to Criteria for LocationManager.GetBestProvider</w:t>
      </w:r>
    </w:p>
    <w:p w14:paraId="4A1CD087" w14:textId="696C0398" w:rsidR="00AE27C6" w:rsidRPr="00AE27C6" w:rsidRDefault="00AE27C6" w:rsidP="00AE27C6">
      <w:pPr>
        <w:pStyle w:val="ListParagraph"/>
        <w:numPr>
          <w:ilvl w:val="3"/>
          <w:numId w:val="10"/>
        </w:numPr>
        <w:spacing w:line="240" w:lineRule="auto"/>
        <w:jc w:val="both"/>
      </w:pPr>
      <w:r w:rsidRPr="00AE27C6">
        <w:t xml:space="preserve">Balanced Power/Accuracy (102) - coarse accuracy </w:t>
      </w:r>
      <w:r>
        <w:t>~</w:t>
      </w:r>
      <w:r w:rsidRPr="00AE27C6">
        <w:t xml:space="preserve"> 100 meters, </w:t>
      </w:r>
      <w:r>
        <w:t xml:space="preserve">medium power drain, </w:t>
      </w:r>
      <w:r w:rsidRPr="00AE27C6">
        <w:t>default setting.</w:t>
      </w:r>
    </w:p>
    <w:p w14:paraId="4E78A495" w14:textId="6AED1C60" w:rsidR="00AE27C6" w:rsidRPr="00AE27C6" w:rsidRDefault="00AE27C6" w:rsidP="00AE27C6">
      <w:pPr>
        <w:pStyle w:val="ListParagraph"/>
        <w:numPr>
          <w:ilvl w:val="3"/>
          <w:numId w:val="10"/>
        </w:numPr>
        <w:spacing w:line="240" w:lineRule="auto"/>
        <w:jc w:val="both"/>
      </w:pPr>
      <w:r w:rsidRPr="00AE27C6">
        <w:t xml:space="preserve">High Accuracy (100) </w:t>
      </w:r>
      <w:r>
        <w:t>–</w:t>
      </w:r>
      <w:r w:rsidRPr="00AE27C6">
        <w:t xml:space="preserve"> </w:t>
      </w:r>
      <w:r>
        <w:t>highest accuracy, highest power drain</w:t>
      </w:r>
      <w:r w:rsidRPr="00AE27C6">
        <w:t>.</w:t>
      </w:r>
    </w:p>
    <w:p w14:paraId="054EC44B" w14:textId="408C8235" w:rsidR="00AE27C6" w:rsidRPr="00AE27C6" w:rsidRDefault="00AE27C6" w:rsidP="00AE27C6">
      <w:pPr>
        <w:pStyle w:val="ListParagraph"/>
        <w:numPr>
          <w:ilvl w:val="3"/>
          <w:numId w:val="10"/>
        </w:numPr>
        <w:spacing w:line="240" w:lineRule="auto"/>
        <w:jc w:val="both"/>
      </w:pPr>
      <w:r w:rsidRPr="00AE27C6">
        <w:t xml:space="preserve">Low Power (104) - coarse accuracy </w:t>
      </w:r>
      <w:r>
        <w:t>~</w:t>
      </w:r>
      <w:r w:rsidRPr="00AE27C6">
        <w:t xml:space="preserve"> 10 kilometers, </w:t>
      </w:r>
      <w:r>
        <w:t>lowest power drain</w:t>
      </w:r>
      <w:r w:rsidRPr="00AE27C6">
        <w:t>.</w:t>
      </w:r>
    </w:p>
    <w:p w14:paraId="097ED51A" w14:textId="5EB61EC2" w:rsidR="00AE27C6" w:rsidRPr="00AE27C6" w:rsidRDefault="00AE27C6" w:rsidP="00AE27C6">
      <w:pPr>
        <w:pStyle w:val="ListParagraph"/>
        <w:numPr>
          <w:ilvl w:val="3"/>
          <w:numId w:val="10"/>
        </w:numPr>
        <w:spacing w:line="240" w:lineRule="auto"/>
        <w:jc w:val="both"/>
      </w:pPr>
      <w:proofErr w:type="gramStart"/>
      <w:r w:rsidRPr="00AE27C6">
        <w:t xml:space="preserve">No Power (105) </w:t>
      </w:r>
      <w:r>
        <w:t>–</w:t>
      </w:r>
      <w:r w:rsidRPr="00AE27C6">
        <w:t xml:space="preserve"> </w:t>
      </w:r>
      <w:r>
        <w:t>similar to a</w:t>
      </w:r>
      <w:r w:rsidRPr="00AE27C6">
        <w:t xml:space="preserve"> Passive Provider, </w:t>
      </w:r>
      <w:r>
        <w:t>only</w:t>
      </w:r>
      <w:r w:rsidRPr="00AE27C6">
        <w:t xml:space="preserve"> providing location updates when requested by other </w:t>
      </w:r>
      <w:r>
        <w:t>apps</w:t>
      </w:r>
      <w:r w:rsidRPr="00AE27C6">
        <w:t>.</w:t>
      </w:r>
      <w:proofErr w:type="gramEnd"/>
    </w:p>
    <w:sectPr w:rsidR="00AE27C6" w:rsidRPr="00AE27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42F45" w14:textId="77777777" w:rsidR="001D7F93" w:rsidRDefault="001D7F93">
      <w:pPr>
        <w:spacing w:after="0" w:line="240" w:lineRule="auto"/>
      </w:pPr>
      <w:r>
        <w:separator/>
      </w:r>
    </w:p>
  </w:endnote>
  <w:endnote w:type="continuationSeparator" w:id="0">
    <w:p w14:paraId="21436C70" w14:textId="77777777" w:rsidR="001D7F93" w:rsidRDefault="001D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8DED1" w14:textId="77777777" w:rsidR="001D7F93" w:rsidRDefault="001D7F93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DE76B" w14:textId="77777777" w:rsidR="001D7F93" w:rsidRDefault="001D7F93">
      <w:pPr>
        <w:spacing w:after="0" w:line="240" w:lineRule="auto"/>
      </w:pPr>
      <w:r>
        <w:separator/>
      </w:r>
    </w:p>
  </w:footnote>
  <w:footnote w:type="continuationSeparator" w:id="0">
    <w:p w14:paraId="0BCFBA2D" w14:textId="77777777" w:rsidR="001D7F93" w:rsidRDefault="001D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CFAF" w14:textId="77777777" w:rsidR="001D7F93" w:rsidRPr="00303242" w:rsidRDefault="001D7F93" w:rsidP="00B87B85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May 23,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894460D2">
      <w:start w:val="1"/>
      <w:numFmt w:val="decimal"/>
      <w:lvlText w:val="%1."/>
      <w:lvlJc w:val="left"/>
      <w:pPr>
        <w:ind w:left="720" w:hanging="360"/>
      </w:pPr>
    </w:lvl>
    <w:lvl w:ilvl="1" w:tplc="CFF808D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1024BAD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89200D6C">
      <w:start w:val="1"/>
      <w:numFmt w:val="decimal"/>
      <w:lvlRestart w:val="0"/>
      <w:lvlText w:val="%4."/>
      <w:lvlJc w:val="left"/>
      <w:pPr>
        <w:ind w:left="2880" w:hanging="360"/>
      </w:pPr>
    </w:lvl>
    <w:lvl w:ilvl="4" w:tplc="554E1B6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DA28542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BA722A26">
      <w:start w:val="1"/>
      <w:numFmt w:val="decimal"/>
      <w:lvlRestart w:val="0"/>
      <w:lvlText w:val="%7."/>
      <w:lvlJc w:val="left"/>
      <w:pPr>
        <w:ind w:left="5040" w:hanging="360"/>
      </w:pPr>
    </w:lvl>
    <w:lvl w:ilvl="7" w:tplc="6D3897FA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EBB2B5A6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DF7A02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0DA2830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946BEE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924594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30B00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B042C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EC4B9E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00159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8268D2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64208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37F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677A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0F37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82F7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700E4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C942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BA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5A503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ACEA1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E2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D85E2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2EE3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8C61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684A0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A92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E9D3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4AFB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E689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8F6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20E6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2802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AA7B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4124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063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0A5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22087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420C4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29E4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AA1CA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6A0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9C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8F2B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878E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E7FD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A0401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58B69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8B2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069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8346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645F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C4FEA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8CBD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C3F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E626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661EF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ED33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5427F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69C6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E05A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6466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4AE1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63B5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10D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C37A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6CED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BCAE8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EDFE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CF78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CF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4EC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E5CC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F4A0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E2B5C"/>
    <w:multiLevelType w:val="hybridMultilevel"/>
    <w:tmpl w:val="8CEE2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253612"/>
    <w:multiLevelType w:val="multilevel"/>
    <w:tmpl w:val="132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BD2"/>
    <w:rsid w:val="00030E11"/>
    <w:rsid w:val="00082A24"/>
    <w:rsid w:val="000838D3"/>
    <w:rsid w:val="000E0D15"/>
    <w:rsid w:val="001725AE"/>
    <w:rsid w:val="00172A27"/>
    <w:rsid w:val="001801F7"/>
    <w:rsid w:val="001D7F93"/>
    <w:rsid w:val="00205B71"/>
    <w:rsid w:val="0021509D"/>
    <w:rsid w:val="00230796"/>
    <w:rsid w:val="002A4C13"/>
    <w:rsid w:val="00314E4F"/>
    <w:rsid w:val="00340D6E"/>
    <w:rsid w:val="003752AE"/>
    <w:rsid w:val="004C3A3C"/>
    <w:rsid w:val="004D7EC9"/>
    <w:rsid w:val="005839EA"/>
    <w:rsid w:val="005970B2"/>
    <w:rsid w:val="006835EE"/>
    <w:rsid w:val="00750D65"/>
    <w:rsid w:val="007A1C3F"/>
    <w:rsid w:val="00834C3C"/>
    <w:rsid w:val="009157CA"/>
    <w:rsid w:val="00A74B15"/>
    <w:rsid w:val="00AC7F4A"/>
    <w:rsid w:val="00AE27C6"/>
    <w:rsid w:val="00B87B85"/>
    <w:rsid w:val="00C204E8"/>
    <w:rsid w:val="00C942A4"/>
    <w:rsid w:val="00D50FE6"/>
    <w:rsid w:val="00D81DA3"/>
    <w:rsid w:val="00D853CC"/>
    <w:rsid w:val="00DC57B1"/>
    <w:rsid w:val="00E01425"/>
    <w:rsid w:val="00E732DC"/>
    <w:rsid w:val="00E87AF3"/>
    <w:rsid w:val="00EB30A1"/>
    <w:rsid w:val="00F66419"/>
    <w:rsid w:val="00FD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5C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752AE"/>
  </w:style>
  <w:style w:type="character" w:styleId="HTMLCode">
    <w:name w:val="HTML Code"/>
    <w:basedOn w:val="DefaultParagraphFont"/>
    <w:uiPriority w:val="99"/>
    <w:semiHidden/>
    <w:unhideWhenUsed/>
    <w:rsid w:val="00375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752AE"/>
  </w:style>
  <w:style w:type="character" w:styleId="HTMLCode">
    <w:name w:val="HTML Code"/>
    <w:basedOn w:val="DefaultParagraphFont"/>
    <w:uiPriority w:val="99"/>
    <w:semiHidden/>
    <w:unhideWhenUsed/>
    <w:rsid w:val="00375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54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5</cp:revision>
  <cp:lastPrinted>2011-11-07T16:22:00Z</cp:lastPrinted>
  <dcterms:created xsi:type="dcterms:W3CDTF">2016-05-21T17:26:00Z</dcterms:created>
  <dcterms:modified xsi:type="dcterms:W3CDTF">2016-05-23T21:12:00Z</dcterms:modified>
</cp:coreProperties>
</file>