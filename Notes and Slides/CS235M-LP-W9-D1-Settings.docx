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B85" w:rsidRDefault="00B87B85" w:rsidP="00B87B85">
      <w:pPr>
        <w:spacing w:line="240" w:lineRule="auto"/>
      </w:pPr>
      <w:r w:rsidRPr="00DB79FB">
        <w:rPr>
          <w:b/>
        </w:rPr>
        <w:t xml:space="preserve">Topic: </w:t>
      </w:r>
      <w:r w:rsidR="00340D6E">
        <w:rPr>
          <w:b/>
        </w:rPr>
        <w:t xml:space="preserve">Settings UI using the Preferences </w:t>
      </w:r>
      <w:proofErr w:type="gramStart"/>
      <w:r w:rsidR="00340D6E">
        <w:rPr>
          <w:b/>
        </w:rPr>
        <w:t>API</w:t>
      </w:r>
      <w:proofErr w:type="gramEnd"/>
      <w:r>
        <w:br/>
        <w:t xml:space="preserve">(Previous topic: </w:t>
      </w:r>
      <w:proofErr w:type="spellStart"/>
      <w:r w:rsidR="00340D6E">
        <w:t>ActionBar</w:t>
      </w:r>
      <w:proofErr w:type="spellEnd"/>
      <w:r w:rsidR="00340D6E">
        <w:t xml:space="preserve"> buttons and Up button</w:t>
      </w:r>
      <w:r>
        <w:t>)</w:t>
      </w:r>
    </w:p>
    <w:p w:rsidR="004C3A3C" w:rsidRDefault="00340D6E" w:rsidP="004C3A3C">
      <w:pPr>
        <w:numPr>
          <w:ilvl w:val="0"/>
          <w:numId w:val="10"/>
        </w:numPr>
        <w:spacing w:line="240" w:lineRule="auto"/>
      </w:pPr>
      <w:r>
        <w:t>Lab 8 was an optional lab, you can do the peer evaluation outside of class.</w:t>
      </w:r>
    </w:p>
    <w:p w:rsidR="004C3A3C" w:rsidRDefault="003752AE" w:rsidP="003752AE">
      <w:pPr>
        <w:spacing w:line="240" w:lineRule="auto"/>
        <w:rPr>
          <w:u w:val="single"/>
        </w:rPr>
      </w:pPr>
      <w:r w:rsidRPr="003752AE">
        <w:rPr>
          <w:u w:val="single"/>
        </w:rPr>
        <w:t>Preferences</w:t>
      </w:r>
    </w:p>
    <w:p w:rsidR="003752AE" w:rsidRDefault="003752AE" w:rsidP="003752AE">
      <w:pPr>
        <w:pStyle w:val="ListParagraph"/>
        <w:numPr>
          <w:ilvl w:val="0"/>
          <w:numId w:val="10"/>
        </w:numPr>
        <w:spacing w:line="240" w:lineRule="auto"/>
      </w:pPr>
      <w:r w:rsidRPr="003752AE">
        <w:t>Consistent UI for settings, like the system settings UI</w:t>
      </w:r>
      <w:r>
        <w:br/>
        <w:t>(Show the system settings UI in an emulator)</w:t>
      </w:r>
    </w:p>
    <w:p w:rsidR="003752AE" w:rsidRDefault="003752AE" w:rsidP="003752AE">
      <w:pPr>
        <w:pStyle w:val="ListParagraph"/>
        <w:numPr>
          <w:ilvl w:val="0"/>
          <w:numId w:val="10"/>
        </w:numPr>
        <w:spacing w:line="240" w:lineRule="auto"/>
      </w:pPr>
      <w:r>
        <w:t>Instead of using View objects, use Preference objects (subclass of)</w:t>
      </w:r>
    </w:p>
    <w:p w:rsidR="003752AE" w:rsidRDefault="003752AE" w:rsidP="003752AE">
      <w:pPr>
        <w:pStyle w:val="ListParagraph"/>
        <w:numPr>
          <w:ilvl w:val="0"/>
          <w:numId w:val="10"/>
        </w:numPr>
        <w:spacing w:line="240" w:lineRule="auto"/>
      </w:pPr>
      <w:r>
        <w:t>Preferences appear as List Items</w:t>
      </w:r>
    </w:p>
    <w:p w:rsidR="003752AE" w:rsidRDefault="003752AE" w:rsidP="003752AE">
      <w:pPr>
        <w:pStyle w:val="ListParagraph"/>
        <w:numPr>
          <w:ilvl w:val="0"/>
          <w:numId w:val="10"/>
        </w:numPr>
        <w:spacing w:line="240" w:lineRule="auto"/>
      </w:pPr>
      <w:r>
        <w:t xml:space="preserve">Each Preference has a corresponding key-value pair that is saved in the system’s </w:t>
      </w:r>
      <w:proofErr w:type="spellStart"/>
      <w:r>
        <w:t>SharPreferences</w:t>
      </w:r>
      <w:proofErr w:type="spellEnd"/>
      <w:r>
        <w:t xml:space="preserve"> file.</w:t>
      </w:r>
    </w:p>
    <w:p w:rsidR="003752AE" w:rsidRDefault="003752AE" w:rsidP="003752AE">
      <w:pPr>
        <w:pStyle w:val="ListParagraph"/>
        <w:numPr>
          <w:ilvl w:val="0"/>
          <w:numId w:val="10"/>
        </w:numPr>
        <w:spacing w:line="240" w:lineRule="auto"/>
      </w:pPr>
      <w:r>
        <w:t>The shared preferences values can be any of the following types:</w:t>
      </w:r>
    </w:p>
    <w:p w:rsidR="003752AE" w:rsidRDefault="003752AE" w:rsidP="003752AE">
      <w:pPr>
        <w:numPr>
          <w:ilvl w:val="1"/>
          <w:numId w:val="10"/>
        </w:numPr>
        <w:shd w:val="clear" w:color="auto" w:fill="F9F9F9"/>
        <w:spacing w:after="75" w:line="28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Boolean</w:t>
      </w:r>
    </w:p>
    <w:p w:rsidR="003752AE" w:rsidRDefault="003752AE" w:rsidP="003752AE">
      <w:pPr>
        <w:numPr>
          <w:ilvl w:val="1"/>
          <w:numId w:val="10"/>
        </w:numPr>
        <w:shd w:val="clear" w:color="auto" w:fill="F9F9F9"/>
        <w:spacing w:after="75" w:line="28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Float</w:t>
      </w:r>
    </w:p>
    <w:p w:rsidR="003752AE" w:rsidRDefault="003752AE" w:rsidP="003752AE">
      <w:pPr>
        <w:numPr>
          <w:ilvl w:val="1"/>
          <w:numId w:val="10"/>
        </w:numPr>
        <w:shd w:val="clear" w:color="auto" w:fill="F9F9F9"/>
        <w:spacing w:after="75" w:line="285" w:lineRule="atLeast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Int</w:t>
      </w:r>
      <w:proofErr w:type="spellEnd"/>
    </w:p>
    <w:p w:rsidR="003752AE" w:rsidRDefault="003752AE" w:rsidP="003752AE">
      <w:pPr>
        <w:numPr>
          <w:ilvl w:val="1"/>
          <w:numId w:val="10"/>
        </w:numPr>
        <w:shd w:val="clear" w:color="auto" w:fill="F9F9F9"/>
        <w:spacing w:after="75" w:line="28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Long</w:t>
      </w:r>
    </w:p>
    <w:p w:rsidR="003752AE" w:rsidRDefault="003752AE" w:rsidP="003752AE">
      <w:pPr>
        <w:numPr>
          <w:ilvl w:val="1"/>
          <w:numId w:val="10"/>
        </w:numPr>
        <w:shd w:val="clear" w:color="auto" w:fill="F9F9F9"/>
        <w:spacing w:after="75" w:line="28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String</w:t>
      </w:r>
    </w:p>
    <w:p w:rsidR="003752AE" w:rsidRDefault="003752AE" w:rsidP="003752AE">
      <w:pPr>
        <w:numPr>
          <w:ilvl w:val="1"/>
          <w:numId w:val="10"/>
        </w:numPr>
        <w:shd w:val="clear" w:color="auto" w:fill="F9F9F9"/>
        <w:spacing w:after="75" w:line="28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String</w:t>
      </w:r>
      <w:r>
        <w:rPr>
          <w:rStyle w:val="apple-converted-space"/>
          <w:rFonts w:ascii="Arial" w:hAnsi="Arial" w:cs="Arial"/>
          <w:color w:val="222222"/>
        </w:rPr>
        <w:t> </w:t>
      </w:r>
      <w:hyperlink r:id="rId7" w:history="1">
        <w:r>
          <w:rPr>
            <w:rStyle w:val="Hyperlink"/>
            <w:rFonts w:ascii="Courier New" w:hAnsi="Courier New" w:cs="Courier New"/>
            <w:color w:val="258AAF"/>
            <w:sz w:val="20"/>
            <w:szCs w:val="20"/>
            <w:u w:val="none"/>
          </w:rPr>
          <w:t>Set</w:t>
        </w:r>
      </w:hyperlink>
    </w:p>
    <w:p w:rsidR="003752AE" w:rsidRDefault="00C942A4" w:rsidP="003752AE">
      <w:pPr>
        <w:pStyle w:val="ListParagraph"/>
        <w:numPr>
          <w:ilvl w:val="0"/>
          <w:numId w:val="10"/>
        </w:numPr>
        <w:spacing w:line="240" w:lineRule="auto"/>
      </w:pPr>
      <w:r>
        <w:t xml:space="preserve">You can use a </w:t>
      </w:r>
      <w:proofErr w:type="spellStart"/>
      <w:r>
        <w:t>PreferenceActivity</w:t>
      </w:r>
      <w:proofErr w:type="spellEnd"/>
      <w:r>
        <w:t xml:space="preserve"> or </w:t>
      </w:r>
      <w:proofErr w:type="spellStart"/>
      <w:r>
        <w:t>PreferenceFragment</w:t>
      </w:r>
      <w:proofErr w:type="spellEnd"/>
      <w:r>
        <w:t xml:space="preserve"> to build a settings UI</w:t>
      </w:r>
    </w:p>
    <w:p w:rsidR="005970B2" w:rsidRDefault="005970B2" w:rsidP="003752AE">
      <w:pPr>
        <w:pStyle w:val="ListParagraph"/>
        <w:numPr>
          <w:ilvl w:val="0"/>
          <w:numId w:val="10"/>
        </w:numPr>
        <w:spacing w:line="240" w:lineRule="auto"/>
      </w:pPr>
      <w:r>
        <w:t>The preferred way to define preference screens is with an XML file (see example), but they can also be defined programmatically.</w:t>
      </w:r>
    </w:p>
    <w:p w:rsidR="007A1C3F" w:rsidRPr="003752AE" w:rsidRDefault="007A1C3F" w:rsidP="007A1C3F">
      <w:pPr>
        <w:pStyle w:val="ListParagraph"/>
        <w:numPr>
          <w:ilvl w:val="1"/>
          <w:numId w:val="10"/>
        </w:numPr>
        <w:spacing w:line="240" w:lineRule="auto"/>
      </w:pPr>
      <w:r>
        <w:t>Each settings XML element requires a key attribute (for storing values)</w:t>
      </w:r>
      <w:bookmarkStart w:id="0" w:name="_GoBack"/>
      <w:bookmarkEnd w:id="0"/>
    </w:p>
    <w:sectPr w:rsidR="007A1C3F" w:rsidRPr="003752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7B1" w:rsidRDefault="00DC57B1">
      <w:pPr>
        <w:spacing w:after="0" w:line="240" w:lineRule="auto"/>
      </w:pPr>
      <w:r>
        <w:separator/>
      </w:r>
    </w:p>
  </w:endnote>
  <w:endnote w:type="continuationSeparator" w:id="0">
    <w:p w:rsidR="00DC57B1" w:rsidRDefault="00DC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B85" w:rsidRDefault="00B87B8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7B1" w:rsidRDefault="00DC57B1">
      <w:pPr>
        <w:spacing w:after="0" w:line="240" w:lineRule="auto"/>
      </w:pPr>
      <w:r>
        <w:separator/>
      </w:r>
    </w:p>
  </w:footnote>
  <w:footnote w:type="continuationSeparator" w:id="0">
    <w:p w:rsidR="00DC57B1" w:rsidRDefault="00DC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B85" w:rsidRPr="00303242" w:rsidRDefault="00B87B85" w:rsidP="00B87B85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340D6E">
      <w:rPr>
        <w:b/>
        <w:sz w:val="24"/>
        <w:szCs w:val="24"/>
      </w:rPr>
      <w:t>November 23, 2014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006B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6E2B5C"/>
    <w:multiLevelType w:val="hybridMultilevel"/>
    <w:tmpl w:val="73308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A253612"/>
    <w:multiLevelType w:val="multilevel"/>
    <w:tmpl w:val="132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E11"/>
    <w:rsid w:val="00082A24"/>
    <w:rsid w:val="000838D3"/>
    <w:rsid w:val="000E0D15"/>
    <w:rsid w:val="001725AE"/>
    <w:rsid w:val="001801F7"/>
    <w:rsid w:val="00205B71"/>
    <w:rsid w:val="0021509D"/>
    <w:rsid w:val="002A4C13"/>
    <w:rsid w:val="00314E4F"/>
    <w:rsid w:val="00340D6E"/>
    <w:rsid w:val="003752AE"/>
    <w:rsid w:val="004C3A3C"/>
    <w:rsid w:val="005970B2"/>
    <w:rsid w:val="006835EE"/>
    <w:rsid w:val="00750D65"/>
    <w:rsid w:val="007A1C3F"/>
    <w:rsid w:val="009157CA"/>
    <w:rsid w:val="00A74B15"/>
    <w:rsid w:val="00AC7F4A"/>
    <w:rsid w:val="00B87B85"/>
    <w:rsid w:val="00C204E8"/>
    <w:rsid w:val="00C942A4"/>
    <w:rsid w:val="00D50FE6"/>
    <w:rsid w:val="00D81DA3"/>
    <w:rsid w:val="00D853CC"/>
    <w:rsid w:val="00DC57B1"/>
    <w:rsid w:val="00E01425"/>
    <w:rsid w:val="00E732DC"/>
    <w:rsid w:val="00F6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277ED-BD10-4BFC-A138-9800BB90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752AE"/>
  </w:style>
  <w:style w:type="character" w:styleId="HTMLCode">
    <w:name w:val="HTML Code"/>
    <w:basedOn w:val="DefaultParagraphFont"/>
    <w:uiPriority w:val="99"/>
    <w:semiHidden/>
    <w:unhideWhenUsed/>
    <w:rsid w:val="00375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java/util/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159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2011-11-07T16:22:00Z</cp:lastPrinted>
  <dcterms:created xsi:type="dcterms:W3CDTF">2014-11-24T04:10:00Z</dcterms:created>
  <dcterms:modified xsi:type="dcterms:W3CDTF">2014-11-24T06:48:00Z</dcterms:modified>
</cp:coreProperties>
</file>