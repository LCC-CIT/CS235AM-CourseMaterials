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D0878" w14:textId="0A93F308" w:rsidR="00B87B85" w:rsidRDefault="00B87B85" w:rsidP="00302C61">
      <w:pPr>
        <w:spacing w:after="60" w:line="240" w:lineRule="auto"/>
      </w:pPr>
      <w:r w:rsidRPr="00DB79FB">
        <w:rPr>
          <w:b/>
        </w:rPr>
        <w:t xml:space="preserve">Topic: </w:t>
      </w:r>
      <w:r w:rsidR="004626A7">
        <w:rPr>
          <w:b/>
        </w:rPr>
        <w:t>Starting Activities Using Intents</w:t>
      </w:r>
      <w:r w:rsidR="004626A7">
        <w:t xml:space="preserve"> </w:t>
      </w:r>
    </w:p>
    <w:p w14:paraId="5834CFF7" w14:textId="77777777" w:rsidR="009D249F" w:rsidRDefault="009D249F" w:rsidP="00302C61">
      <w:pPr>
        <w:spacing w:after="60" w:line="240" w:lineRule="auto"/>
      </w:pPr>
    </w:p>
    <w:p w14:paraId="7D1B26E5" w14:textId="3F90EE98" w:rsidR="009D249F" w:rsidRDefault="009D249F" w:rsidP="004626A7">
      <w:pPr>
        <w:numPr>
          <w:ilvl w:val="0"/>
          <w:numId w:val="10"/>
        </w:numPr>
        <w:spacing w:after="60" w:line="240" w:lineRule="auto"/>
      </w:pPr>
      <w:r>
        <w:t>Starting a second Activity and sending data to it</w:t>
      </w:r>
      <w:r w:rsidR="00947730">
        <w:t xml:space="preserve">. </w:t>
      </w:r>
      <w:r w:rsidR="00947730">
        <w:br/>
        <w:t>Look at MathFlashCards.v0</w:t>
      </w:r>
    </w:p>
    <w:p w14:paraId="7B2A723A" w14:textId="46F7A4EF" w:rsidR="00302C61" w:rsidRDefault="009D249F" w:rsidP="009D249F">
      <w:pPr>
        <w:numPr>
          <w:ilvl w:val="1"/>
          <w:numId w:val="10"/>
        </w:numPr>
        <w:spacing w:after="60" w:line="240" w:lineRule="auto"/>
      </w:pPr>
      <w:r>
        <w:t>Starting an activity with an intent</w:t>
      </w:r>
    </w:p>
    <w:p w14:paraId="1EC6AD6B" w14:textId="1B188E03" w:rsidR="009D249F" w:rsidRDefault="009D249F" w:rsidP="009D249F">
      <w:pPr>
        <w:numPr>
          <w:ilvl w:val="1"/>
          <w:numId w:val="10"/>
        </w:numPr>
        <w:spacing w:after="60" w:line="240" w:lineRule="auto"/>
      </w:pPr>
      <w:r>
        <w:t>Sending data using an intent</w:t>
      </w:r>
    </w:p>
    <w:p w14:paraId="257F2E1B" w14:textId="20863891" w:rsidR="009D249F" w:rsidRDefault="009D249F" w:rsidP="009D249F">
      <w:pPr>
        <w:numPr>
          <w:ilvl w:val="1"/>
          <w:numId w:val="10"/>
        </w:numPr>
        <w:spacing w:after="60" w:line="240" w:lineRule="auto"/>
      </w:pPr>
      <w:r>
        <w:t>Navigating back using the ActionBar “up” button</w:t>
      </w:r>
    </w:p>
    <w:p w14:paraId="36D83C18" w14:textId="361E041A" w:rsidR="009D249F" w:rsidRDefault="009D249F" w:rsidP="004626A7">
      <w:pPr>
        <w:numPr>
          <w:ilvl w:val="0"/>
          <w:numId w:val="10"/>
        </w:numPr>
        <w:spacing w:after="60" w:line="240" w:lineRule="auto"/>
      </w:pPr>
      <w:r>
        <w:t>Getting data back from a second Activity</w:t>
      </w:r>
      <w:r w:rsidR="00947730">
        <w:br/>
        <w:t>Look at MathFlashCards.v2</w:t>
      </w:r>
      <w:bookmarkStart w:id="0" w:name="_GoBack"/>
      <w:bookmarkEnd w:id="0"/>
    </w:p>
    <w:p w14:paraId="34778F4C" w14:textId="7C5FC6D6" w:rsidR="009D249F" w:rsidRDefault="00947730" w:rsidP="009D249F">
      <w:pPr>
        <w:numPr>
          <w:ilvl w:val="1"/>
          <w:numId w:val="10"/>
        </w:numPr>
        <w:spacing w:after="60" w:line="240" w:lineRule="auto"/>
      </w:pPr>
      <w:r>
        <w:t>In the first activity, s</w:t>
      </w:r>
      <w:r w:rsidR="009D249F">
        <w:t xml:space="preserve">tart the new activity with </w:t>
      </w:r>
      <w:proofErr w:type="spellStart"/>
      <w:r w:rsidR="009D249F" w:rsidRPr="00947730">
        <w:rPr>
          <w:i/>
        </w:rPr>
        <w:t>StartActivityForResults</w:t>
      </w:r>
      <w:proofErr w:type="spellEnd"/>
    </w:p>
    <w:p w14:paraId="69C11FBD" w14:textId="683DA4A6" w:rsidR="009D249F" w:rsidRDefault="00947730" w:rsidP="009D249F">
      <w:pPr>
        <w:numPr>
          <w:ilvl w:val="1"/>
          <w:numId w:val="10"/>
        </w:numPr>
        <w:spacing w:after="60" w:line="240" w:lineRule="auto"/>
      </w:pPr>
      <w:r>
        <w:t>In the second activity, s</w:t>
      </w:r>
      <w:r w:rsidR="009D249F">
        <w:t>end an intent back to the first Activity</w:t>
      </w:r>
      <w:r>
        <w:t xml:space="preserve"> using </w:t>
      </w:r>
      <w:proofErr w:type="spellStart"/>
      <w:r w:rsidRPr="00947730">
        <w:rPr>
          <w:i/>
        </w:rPr>
        <w:t>SetResult</w:t>
      </w:r>
      <w:proofErr w:type="spellEnd"/>
      <w:r>
        <w:t xml:space="preserve"> and </w:t>
      </w:r>
      <w:r w:rsidRPr="00947730">
        <w:rPr>
          <w:i/>
        </w:rPr>
        <w:t>Finish</w:t>
      </w:r>
    </w:p>
    <w:p w14:paraId="54BF408C" w14:textId="5E7546A1" w:rsidR="009D249F" w:rsidRDefault="00947730" w:rsidP="009D249F">
      <w:pPr>
        <w:numPr>
          <w:ilvl w:val="1"/>
          <w:numId w:val="10"/>
        </w:numPr>
        <w:spacing w:after="60" w:line="240" w:lineRule="auto"/>
      </w:pPr>
      <w:r>
        <w:t>In the first activity, o</w:t>
      </w:r>
      <w:r w:rsidR="009D249F">
        <w:t xml:space="preserve">verride </w:t>
      </w:r>
      <w:proofErr w:type="spellStart"/>
      <w:r w:rsidR="009D249F" w:rsidRPr="00947730">
        <w:rPr>
          <w:i/>
        </w:rPr>
        <w:t>OnActivityResult</w:t>
      </w:r>
      <w:proofErr w:type="spellEnd"/>
      <w:r w:rsidR="009D249F">
        <w:t xml:space="preserve"> to get the data sent from the second activity</w:t>
      </w:r>
    </w:p>
    <w:sectPr w:rsidR="009D249F" w:rsidSect="00302C61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AAC8B" w14:textId="77777777" w:rsidR="008B1A0A" w:rsidRDefault="008B1A0A">
      <w:pPr>
        <w:spacing w:after="0" w:line="240" w:lineRule="auto"/>
      </w:pPr>
      <w:r>
        <w:separator/>
      </w:r>
    </w:p>
  </w:endnote>
  <w:endnote w:type="continuationSeparator" w:id="0">
    <w:p w14:paraId="560913F0" w14:textId="77777777" w:rsidR="008B1A0A" w:rsidRDefault="008B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B9564" w14:textId="77777777" w:rsidR="000F776E" w:rsidRDefault="000F776E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AA754" w14:textId="77777777" w:rsidR="008B1A0A" w:rsidRDefault="008B1A0A">
      <w:pPr>
        <w:spacing w:after="0" w:line="240" w:lineRule="auto"/>
      </w:pPr>
      <w:r>
        <w:separator/>
      </w:r>
    </w:p>
  </w:footnote>
  <w:footnote w:type="continuationSeparator" w:id="0">
    <w:p w14:paraId="409CF809" w14:textId="77777777" w:rsidR="008B1A0A" w:rsidRDefault="008B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7843E" w14:textId="09765C7F" w:rsidR="000F776E" w:rsidRPr="00303242" w:rsidRDefault="000F776E" w:rsidP="00B87B85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2F1694">
      <w:rPr>
        <w:b/>
        <w:sz w:val="24"/>
        <w:szCs w:val="24"/>
      </w:rPr>
      <w:t>April 12,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D0C4D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E2B5C"/>
    <w:multiLevelType w:val="hybridMultilevel"/>
    <w:tmpl w:val="4E488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E11"/>
    <w:rsid w:val="00082A24"/>
    <w:rsid w:val="000838D3"/>
    <w:rsid w:val="000F776E"/>
    <w:rsid w:val="001725AE"/>
    <w:rsid w:val="00205B71"/>
    <w:rsid w:val="002A4C13"/>
    <w:rsid w:val="002C549B"/>
    <w:rsid w:val="002F1694"/>
    <w:rsid w:val="00302C61"/>
    <w:rsid w:val="00314E4F"/>
    <w:rsid w:val="004626A7"/>
    <w:rsid w:val="005C70F3"/>
    <w:rsid w:val="006526D6"/>
    <w:rsid w:val="00750D65"/>
    <w:rsid w:val="007538FE"/>
    <w:rsid w:val="00813B88"/>
    <w:rsid w:val="00884573"/>
    <w:rsid w:val="008B1A0A"/>
    <w:rsid w:val="009157CA"/>
    <w:rsid w:val="00947730"/>
    <w:rsid w:val="009D249F"/>
    <w:rsid w:val="00A74B15"/>
    <w:rsid w:val="00AC7F4A"/>
    <w:rsid w:val="00B87B85"/>
    <w:rsid w:val="00D81DA3"/>
    <w:rsid w:val="00D853CC"/>
    <w:rsid w:val="00E732DC"/>
    <w:rsid w:val="00ED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FB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563</CharactersWithSpaces>
  <SharedDoc>false</SharedDoc>
  <HLinks>
    <vt:vector size="18" baseType="variant">
      <vt:variant>
        <vt:i4>6946859</vt:i4>
      </vt:variant>
      <vt:variant>
        <vt:i4>6</vt:i4>
      </vt:variant>
      <vt:variant>
        <vt:i4>0</vt:i4>
      </vt:variant>
      <vt:variant>
        <vt:i4>5</vt:i4>
      </vt:variant>
      <vt:variant>
        <vt:lpwstr>http://developer.android.com/guide/components/activities.html</vt:lpwstr>
      </vt:variant>
      <vt:variant>
        <vt:lpwstr>SavingActivityState</vt:lpwstr>
      </vt:variant>
      <vt:variant>
        <vt:i4>7798859</vt:i4>
      </vt:variant>
      <vt:variant>
        <vt:i4>3</vt:i4>
      </vt:variant>
      <vt:variant>
        <vt:i4>0</vt:i4>
      </vt:variant>
      <vt:variant>
        <vt:i4>5</vt:i4>
      </vt:variant>
      <vt:variant>
        <vt:lpwstr>http://developer.android.com/guide/components/activities.html</vt:lpwstr>
      </vt:variant>
      <vt:variant>
        <vt:lpwstr>ImplementingLifecycleCallbacks</vt:lpwstr>
      </vt:variant>
      <vt:variant>
        <vt:i4>2031648</vt:i4>
      </vt:variant>
      <vt:variant>
        <vt:i4>0</vt:i4>
      </vt:variant>
      <vt:variant>
        <vt:i4>0</vt:i4>
      </vt:variant>
      <vt:variant>
        <vt:i4>5</vt:i4>
      </vt:variant>
      <vt:variant>
        <vt:lpwstr>http://developer.android.com/guide/components/activities.html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2016-04-06T00:19:00Z</cp:lastPrinted>
  <dcterms:created xsi:type="dcterms:W3CDTF">2017-04-12T14:25:00Z</dcterms:created>
  <dcterms:modified xsi:type="dcterms:W3CDTF">2017-04-12T17:34:00Z</dcterms:modified>
</cp:coreProperties>
</file>