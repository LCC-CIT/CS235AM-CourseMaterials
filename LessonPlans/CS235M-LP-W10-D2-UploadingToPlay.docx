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399F9" w14:textId="77777777" w:rsidR="00B87B85" w:rsidRDefault="00B87B85" w:rsidP="00B87B85">
      <w:pPr>
        <w:spacing w:line="240" w:lineRule="auto"/>
      </w:pPr>
      <w:r w:rsidRPr="00DB79FB">
        <w:rPr>
          <w:b/>
        </w:rPr>
        <w:t xml:space="preserve">Topic: </w:t>
      </w:r>
      <w:r w:rsidR="008826D9">
        <w:rPr>
          <w:b/>
        </w:rPr>
        <w:t>Alpha and Beta testing via the Play store</w:t>
      </w:r>
      <w:r w:rsidR="008826D9">
        <w:rPr>
          <w:b/>
        </w:rPr>
        <w:br/>
      </w:r>
      <w:r>
        <w:t xml:space="preserve">(Previous topic: </w:t>
      </w:r>
      <w:r w:rsidR="008826D9">
        <w:t xml:space="preserve">Preferences </w:t>
      </w:r>
      <w:r w:rsidR="00CA29A7">
        <w:t>Web Services</w:t>
      </w:r>
      <w:r>
        <w:t>)</w:t>
      </w:r>
    </w:p>
    <w:p w14:paraId="425BB5D5" w14:textId="535B95F4" w:rsidR="00FE4776" w:rsidRDefault="00FE4776" w:rsidP="00B87B85">
      <w:pPr>
        <w:spacing w:line="240" w:lineRule="auto"/>
        <w:rPr>
          <w:u w:val="single"/>
        </w:rPr>
      </w:pPr>
      <w:r w:rsidRPr="00FE4776">
        <w:rPr>
          <w:u w:val="single"/>
        </w:rPr>
        <w:t>Intro</w:t>
      </w:r>
    </w:p>
    <w:p w14:paraId="349EB40D" w14:textId="77777777" w:rsidR="00931400" w:rsidRDefault="00931400" w:rsidP="00B87B85">
      <w:pPr>
        <w:pStyle w:val="ListParagraph"/>
        <w:numPr>
          <w:ilvl w:val="0"/>
          <w:numId w:val="12"/>
        </w:numPr>
        <w:spacing w:line="240" w:lineRule="auto"/>
      </w:pPr>
      <w:r>
        <w:t>Today will mainly be an in-class work day</w:t>
      </w:r>
    </w:p>
    <w:p w14:paraId="03E1A33F" w14:textId="476E216D" w:rsidR="00931400" w:rsidRDefault="00FE4776" w:rsidP="00B87B85">
      <w:pPr>
        <w:pStyle w:val="ListParagraph"/>
        <w:numPr>
          <w:ilvl w:val="0"/>
          <w:numId w:val="12"/>
        </w:numPr>
        <w:spacing w:line="240" w:lineRule="auto"/>
      </w:pPr>
      <w:r>
        <w:t>Term project and all labs due by Monday at 8:00am</w:t>
      </w:r>
    </w:p>
    <w:p w14:paraId="6705301B" w14:textId="7DBD6573" w:rsidR="00931400" w:rsidRPr="00FE4776" w:rsidRDefault="00931400" w:rsidP="00B87B85">
      <w:pPr>
        <w:pStyle w:val="ListParagraph"/>
        <w:numPr>
          <w:ilvl w:val="0"/>
          <w:numId w:val="12"/>
        </w:numPr>
        <w:spacing w:line="240" w:lineRule="auto"/>
      </w:pPr>
      <w:r>
        <w:t>Term project presentations are on Monday. Just demo your app. You can come do it in person, do it via Collaborate screen sharing, or make a video in advance for me to show to the class.</w:t>
      </w:r>
    </w:p>
    <w:p w14:paraId="0AC736B6" w14:textId="77777777" w:rsidR="00931400" w:rsidRDefault="00931400" w:rsidP="00B87B85">
      <w:pPr>
        <w:spacing w:line="240" w:lineRule="auto"/>
        <w:rPr>
          <w:u w:val="single"/>
        </w:rPr>
      </w:pPr>
      <w:r>
        <w:rPr>
          <w:u w:val="single"/>
        </w:rPr>
        <w:t>Types of Publishing</w:t>
      </w:r>
    </w:p>
    <w:p w14:paraId="444654D3" w14:textId="77777777" w:rsidR="00931400" w:rsidRDefault="00931400" w:rsidP="00931400">
      <w:pPr>
        <w:pStyle w:val="ListParagraph"/>
        <w:numPr>
          <w:ilvl w:val="0"/>
          <w:numId w:val="15"/>
        </w:numPr>
        <w:spacing w:line="240" w:lineRule="auto"/>
      </w:pPr>
      <w:r w:rsidRPr="00931400">
        <w:t>Google</w:t>
      </w:r>
      <w:r w:rsidR="00FE4776" w:rsidRPr="00931400">
        <w:t xml:space="preserve"> Play Store</w:t>
      </w:r>
    </w:p>
    <w:p w14:paraId="2DEFA0A6" w14:textId="77777777" w:rsidR="00931400" w:rsidRDefault="00931400" w:rsidP="00931400">
      <w:pPr>
        <w:pStyle w:val="ListParagraph"/>
        <w:numPr>
          <w:ilvl w:val="1"/>
          <w:numId w:val="15"/>
        </w:numPr>
        <w:spacing w:line="240" w:lineRule="auto"/>
      </w:pPr>
      <w:r>
        <w:t>Publish apps for alpha or beta testing</w:t>
      </w:r>
    </w:p>
    <w:p w14:paraId="457E06D5" w14:textId="77777777" w:rsidR="00931400" w:rsidRDefault="00931400" w:rsidP="00931400">
      <w:pPr>
        <w:pStyle w:val="ListParagraph"/>
        <w:numPr>
          <w:ilvl w:val="2"/>
          <w:numId w:val="15"/>
        </w:numPr>
        <w:spacing w:line="240" w:lineRule="auto"/>
      </w:pPr>
      <w:r>
        <w:t>Testing can be public or private</w:t>
      </w:r>
    </w:p>
    <w:p w14:paraId="387D3DE2" w14:textId="77777777" w:rsidR="00931400" w:rsidRDefault="00931400" w:rsidP="00931400">
      <w:pPr>
        <w:pStyle w:val="ListParagraph"/>
        <w:numPr>
          <w:ilvl w:val="1"/>
          <w:numId w:val="15"/>
        </w:numPr>
        <w:spacing w:line="240" w:lineRule="auto"/>
      </w:pPr>
      <w:r>
        <w:t>Publish apps for publication</w:t>
      </w:r>
    </w:p>
    <w:p w14:paraId="65701476" w14:textId="37BBD002" w:rsidR="00931400" w:rsidRDefault="00931400" w:rsidP="00931400">
      <w:pPr>
        <w:pStyle w:val="ListParagraph"/>
        <w:numPr>
          <w:ilvl w:val="2"/>
          <w:numId w:val="15"/>
        </w:numPr>
        <w:spacing w:line="240" w:lineRule="auto"/>
      </w:pPr>
      <w:r>
        <w:t>Apps can be paid, advertising supported, or free</w:t>
      </w:r>
    </w:p>
    <w:p w14:paraId="3B27AC73" w14:textId="7DD91A7B" w:rsidR="00931400" w:rsidRDefault="00931400" w:rsidP="00931400">
      <w:pPr>
        <w:pStyle w:val="ListParagraph"/>
        <w:numPr>
          <w:ilvl w:val="0"/>
          <w:numId w:val="15"/>
        </w:numPr>
        <w:spacing w:line="240" w:lineRule="auto"/>
      </w:pPr>
      <w:r>
        <w:t>Other App Stores</w:t>
      </w:r>
      <w:bookmarkStart w:id="0" w:name="_GoBack"/>
      <w:bookmarkEnd w:id="0"/>
    </w:p>
    <w:p w14:paraId="7C0F9BCE" w14:textId="1A08DF15" w:rsidR="00931400" w:rsidRDefault="00931400" w:rsidP="00931400">
      <w:pPr>
        <w:pStyle w:val="ListParagraph"/>
        <w:numPr>
          <w:ilvl w:val="1"/>
          <w:numId w:val="15"/>
        </w:numPr>
        <w:spacing w:line="240" w:lineRule="auto"/>
      </w:pPr>
      <w:r>
        <w:t>Amazon App Store</w:t>
      </w:r>
    </w:p>
    <w:p w14:paraId="0CD9C936" w14:textId="294C61DA" w:rsidR="00931400" w:rsidRDefault="00931400" w:rsidP="00931400">
      <w:pPr>
        <w:pStyle w:val="ListParagraph"/>
        <w:numPr>
          <w:ilvl w:val="0"/>
          <w:numId w:val="15"/>
        </w:numPr>
        <w:spacing w:line="240" w:lineRule="auto"/>
      </w:pPr>
      <w:r>
        <w:t>Ad-Hoc distribution</w:t>
      </w:r>
    </w:p>
    <w:p w14:paraId="6162E086" w14:textId="7252B49F" w:rsidR="00931400" w:rsidRDefault="00931400" w:rsidP="00931400">
      <w:pPr>
        <w:pStyle w:val="ListParagraph"/>
        <w:numPr>
          <w:ilvl w:val="1"/>
          <w:numId w:val="15"/>
        </w:numPr>
        <w:spacing w:line="240" w:lineRule="auto"/>
      </w:pPr>
      <w:r>
        <w:t>Publish APK and distribute it yourself</w:t>
      </w:r>
    </w:p>
    <w:p w14:paraId="38FCF874" w14:textId="08736646" w:rsidR="00931400" w:rsidRDefault="00931400" w:rsidP="00931400">
      <w:pPr>
        <w:spacing w:line="240" w:lineRule="auto"/>
      </w:pPr>
      <w:r w:rsidRPr="00931400">
        <w:rPr>
          <w:u w:val="single"/>
        </w:rPr>
        <w:t>Process of publishing</w:t>
      </w:r>
      <w:r>
        <w:br/>
        <w:t xml:space="preserve">See: </w:t>
      </w:r>
      <w:hyperlink r:id="rId8" w:history="1">
        <w:r w:rsidRPr="00A127E5">
          <w:rPr>
            <w:rStyle w:val="Hyperlink"/>
          </w:rPr>
          <w:t>https://developer.xamarin.com/guides/android/deployment,_testing,_and_metrics/publishing_an_application</w:t>
        </w:r>
      </w:hyperlink>
    </w:p>
    <w:p w14:paraId="3217A6B3" w14:textId="77777777" w:rsidR="00931400" w:rsidRPr="00931400" w:rsidRDefault="00931400" w:rsidP="00931400">
      <w:pPr>
        <w:pStyle w:val="ListParagraph"/>
        <w:numPr>
          <w:ilvl w:val="0"/>
          <w:numId w:val="14"/>
        </w:numPr>
        <w:spacing w:line="240" w:lineRule="auto"/>
      </w:pPr>
    </w:p>
    <w:sectPr w:rsidR="00931400" w:rsidRPr="0093140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BC775D" w14:textId="77777777" w:rsidR="00931400" w:rsidRDefault="00931400">
      <w:pPr>
        <w:spacing w:after="0" w:line="240" w:lineRule="auto"/>
      </w:pPr>
      <w:r>
        <w:separator/>
      </w:r>
    </w:p>
  </w:endnote>
  <w:endnote w:type="continuationSeparator" w:id="0">
    <w:p w14:paraId="658FA884" w14:textId="77777777" w:rsidR="00931400" w:rsidRDefault="00931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F8C85D" w14:textId="77777777" w:rsidR="00931400" w:rsidRDefault="00931400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036C9B" w14:textId="77777777" w:rsidR="00931400" w:rsidRDefault="00931400">
      <w:pPr>
        <w:spacing w:after="0" w:line="240" w:lineRule="auto"/>
      </w:pPr>
      <w:r>
        <w:separator/>
      </w:r>
    </w:p>
  </w:footnote>
  <w:footnote w:type="continuationSeparator" w:id="0">
    <w:p w14:paraId="2DFA13E2" w14:textId="77777777" w:rsidR="00931400" w:rsidRDefault="00931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EB738" w14:textId="77777777" w:rsidR="00931400" w:rsidRPr="00303242" w:rsidRDefault="00931400" w:rsidP="00B87B85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CS235AM Intermediate Mobile App Development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>
      <w:rPr>
        <w:b/>
        <w:sz w:val="24"/>
        <w:szCs w:val="24"/>
      </w:rPr>
      <w:t>June 1, 2016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006B4EE"/>
    <w:lvl w:ilvl="0" w:tplc="592206B6">
      <w:start w:val="1"/>
      <w:numFmt w:val="decimal"/>
      <w:lvlText w:val="%1."/>
      <w:lvlJc w:val="left"/>
      <w:pPr>
        <w:ind w:left="720" w:hanging="360"/>
      </w:pPr>
    </w:lvl>
    <w:lvl w:ilvl="1" w:tplc="E95851D2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70169936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57EEC396">
      <w:start w:val="1"/>
      <w:numFmt w:val="decimal"/>
      <w:lvlRestart w:val="0"/>
      <w:lvlText w:val="%4."/>
      <w:lvlJc w:val="left"/>
      <w:pPr>
        <w:ind w:left="2880" w:hanging="360"/>
      </w:pPr>
    </w:lvl>
    <w:lvl w:ilvl="4" w:tplc="F1D4F34C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99C77B4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98FA4722">
      <w:start w:val="1"/>
      <w:numFmt w:val="decimal"/>
      <w:lvlRestart w:val="0"/>
      <w:lvlText w:val="%7."/>
      <w:lvlJc w:val="left"/>
      <w:pPr>
        <w:ind w:left="5040" w:hanging="360"/>
      </w:pPr>
    </w:lvl>
    <w:lvl w:ilvl="7" w:tplc="5B263BC8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EDD4825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AB6B2B0"/>
    <w:lvl w:ilvl="0" w:tplc="BEA698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2F27484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5FEB376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C301918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98E49C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56A0684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AB87F34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C4CBC6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814E874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44F944"/>
    <w:lvl w:ilvl="0" w:tplc="DFB84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3035B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BE85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4A9522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EB84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784A7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3CA15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ED2E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34A04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3AA0B0"/>
    <w:lvl w:ilvl="0" w:tplc="99027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CE6C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828D6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2F6D2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DA913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C0EED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253D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892F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C35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89091C4"/>
    <w:lvl w:ilvl="0" w:tplc="217E3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C1A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F448F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602C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08AB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8064B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68DAC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ACA8F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9E3DB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28F8FE"/>
    <w:lvl w:ilvl="0" w:tplc="038C6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C418C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3A3D8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A8543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EE0F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8A071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C075C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8CF04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8695F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40ED298"/>
    <w:lvl w:ilvl="0" w:tplc="5248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AA62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FC7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62CC3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44DB1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7C399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07C8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8171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74AD0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4C1F54"/>
    <w:lvl w:ilvl="0" w:tplc="542A3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EF506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925F5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EEADC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684D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9E1F4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F6C20C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A000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A4273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0D41336"/>
    <w:lvl w:ilvl="0" w:tplc="78C49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A3A1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08680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B6C14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2238C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283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360F2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5E75E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407E0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8C2E44"/>
    <w:multiLevelType w:val="hybridMultilevel"/>
    <w:tmpl w:val="546C2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E2B5C"/>
    <w:multiLevelType w:val="hybridMultilevel"/>
    <w:tmpl w:val="73308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E26556A"/>
    <w:multiLevelType w:val="hybridMultilevel"/>
    <w:tmpl w:val="123C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37097D"/>
    <w:multiLevelType w:val="hybridMultilevel"/>
    <w:tmpl w:val="85BC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6653D"/>
    <w:multiLevelType w:val="hybridMultilevel"/>
    <w:tmpl w:val="49FA5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53612"/>
    <w:multiLevelType w:val="multilevel"/>
    <w:tmpl w:val="132C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10"/>
  </w:num>
  <w:num w:numId="11">
    <w:abstractNumId w:val="14"/>
  </w:num>
  <w:num w:numId="12">
    <w:abstractNumId w:val="9"/>
  </w:num>
  <w:num w:numId="13">
    <w:abstractNumId w:val="1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0E11"/>
    <w:rsid w:val="00082A24"/>
    <w:rsid w:val="000838D3"/>
    <w:rsid w:val="000E0D15"/>
    <w:rsid w:val="001725AE"/>
    <w:rsid w:val="00172A27"/>
    <w:rsid w:val="001801F7"/>
    <w:rsid w:val="00205B71"/>
    <w:rsid w:val="0021509D"/>
    <w:rsid w:val="002A4C13"/>
    <w:rsid w:val="00314E4F"/>
    <w:rsid w:val="00340D6E"/>
    <w:rsid w:val="003752AE"/>
    <w:rsid w:val="004C3A3C"/>
    <w:rsid w:val="005970B2"/>
    <w:rsid w:val="006835EE"/>
    <w:rsid w:val="00750D65"/>
    <w:rsid w:val="007A1C3F"/>
    <w:rsid w:val="008826D9"/>
    <w:rsid w:val="009157CA"/>
    <w:rsid w:val="00931400"/>
    <w:rsid w:val="009F4037"/>
    <w:rsid w:val="00A74B15"/>
    <w:rsid w:val="00AC7F4A"/>
    <w:rsid w:val="00AD2691"/>
    <w:rsid w:val="00B87B85"/>
    <w:rsid w:val="00C204E8"/>
    <w:rsid w:val="00C942A4"/>
    <w:rsid w:val="00CA29A7"/>
    <w:rsid w:val="00D50FE6"/>
    <w:rsid w:val="00D81DA3"/>
    <w:rsid w:val="00D853CC"/>
    <w:rsid w:val="00DC57B1"/>
    <w:rsid w:val="00E01425"/>
    <w:rsid w:val="00E732DC"/>
    <w:rsid w:val="00F66419"/>
    <w:rsid w:val="00FD7FCD"/>
    <w:rsid w:val="00FE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8483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3752AE"/>
  </w:style>
  <w:style w:type="character" w:styleId="HTMLCode">
    <w:name w:val="HTML Code"/>
    <w:basedOn w:val="DefaultParagraphFont"/>
    <w:uiPriority w:val="99"/>
    <w:semiHidden/>
    <w:unhideWhenUsed/>
    <w:rsid w:val="003752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3752AE"/>
  </w:style>
  <w:style w:type="character" w:styleId="HTMLCode">
    <w:name w:val="HTML Code"/>
    <w:basedOn w:val="DefaultParagraphFont"/>
    <w:uiPriority w:val="99"/>
    <w:semiHidden/>
    <w:unhideWhenUsed/>
    <w:rsid w:val="00375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xamarin.com/guides/android/deployment,_testing,_and_metrics/publishing_an_application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ropbox\LCC\CS235AM\Notes%20and%20Slides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\Users\User\Dropbox\LCC\CS235AM\Notes and Slides\Normal.wpt</Template>
  <TotalTime>111</TotalTime>
  <Pages>1</Pages>
  <Words>135</Words>
  <Characters>774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Office</cp:lastModifiedBy>
  <cp:revision>6</cp:revision>
  <cp:lastPrinted>2011-11-07T16:22:00Z</cp:lastPrinted>
  <dcterms:created xsi:type="dcterms:W3CDTF">2014-12-03T04:50:00Z</dcterms:created>
  <dcterms:modified xsi:type="dcterms:W3CDTF">2016-06-01T15:58:00Z</dcterms:modified>
</cp:coreProperties>
</file>