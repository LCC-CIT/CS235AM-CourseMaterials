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3C96D" w14:textId="77777777" w:rsidR="00B87B85" w:rsidRDefault="00B87B85" w:rsidP="00B87B85">
      <w:pPr>
        <w:spacing w:line="240" w:lineRule="auto"/>
      </w:pPr>
      <w:r w:rsidRPr="00DB79FB">
        <w:rPr>
          <w:b/>
        </w:rPr>
        <w:t xml:space="preserve">Topic: </w:t>
      </w:r>
      <w:r w:rsidR="00795BD1">
        <w:rPr>
          <w:b/>
        </w:rPr>
        <w:t>UI Layout and Orientation</w:t>
      </w:r>
      <w:r>
        <w:br/>
        <w:t xml:space="preserve">(Previous topic: </w:t>
      </w:r>
      <w:proofErr w:type="spellStart"/>
      <w:r w:rsidR="00795BD1">
        <w:t>ListViews</w:t>
      </w:r>
      <w:proofErr w:type="spellEnd"/>
      <w:r w:rsidR="00795BD1">
        <w:t xml:space="preserve"> and Adapters</w:t>
      </w:r>
      <w:r>
        <w:t>)</w:t>
      </w:r>
    </w:p>
    <w:p w14:paraId="64733290" w14:textId="77777777" w:rsidR="004C3A3C" w:rsidRDefault="00795BD1" w:rsidP="00795BD1">
      <w:pPr>
        <w:spacing w:line="240" w:lineRule="auto"/>
        <w:rPr>
          <w:u w:val="single"/>
        </w:rPr>
      </w:pPr>
      <w:r w:rsidRPr="00795BD1">
        <w:rPr>
          <w:u w:val="single"/>
        </w:rPr>
        <w:t>Intro</w:t>
      </w:r>
    </w:p>
    <w:p w14:paraId="3267A198" w14:textId="77777777" w:rsidR="00795BD1" w:rsidRDefault="00795BD1" w:rsidP="00795BD1">
      <w:pPr>
        <w:pStyle w:val="ListParagraph"/>
        <w:numPr>
          <w:ilvl w:val="0"/>
          <w:numId w:val="12"/>
        </w:numPr>
        <w:spacing w:line="240" w:lineRule="auto"/>
      </w:pPr>
      <w:r>
        <w:t xml:space="preserve">Reminders: </w:t>
      </w:r>
    </w:p>
    <w:p w14:paraId="4CAF118B" w14:textId="77777777" w:rsidR="00795BD1" w:rsidRDefault="00795BD1" w:rsidP="00795BD1">
      <w:pPr>
        <w:pStyle w:val="ListParagraph"/>
        <w:numPr>
          <w:ilvl w:val="1"/>
          <w:numId w:val="12"/>
        </w:numPr>
        <w:spacing w:line="240" w:lineRule="auto"/>
      </w:pPr>
      <w:r>
        <w:t>Lab 4 beta was due Saturday, code reviews are due tomorrow (Tuesday)</w:t>
      </w:r>
    </w:p>
    <w:p w14:paraId="7340ECB7" w14:textId="77777777" w:rsidR="00423D42" w:rsidRDefault="00423D42" w:rsidP="00423D42">
      <w:pPr>
        <w:pStyle w:val="ListParagraph"/>
        <w:numPr>
          <w:ilvl w:val="2"/>
          <w:numId w:val="12"/>
        </w:numPr>
        <w:spacing w:line="240" w:lineRule="auto"/>
      </w:pPr>
      <w:r>
        <w:t>Questions about the lab? Bugs you’re trying to solve?</w:t>
      </w:r>
    </w:p>
    <w:p w14:paraId="1CC625EA" w14:textId="77777777" w:rsidR="00795BD1" w:rsidRDefault="00795BD1" w:rsidP="00795BD1">
      <w:pPr>
        <w:pStyle w:val="ListParagraph"/>
        <w:numPr>
          <w:ilvl w:val="1"/>
          <w:numId w:val="12"/>
        </w:numPr>
        <w:spacing w:line="240" w:lineRule="auto"/>
      </w:pPr>
      <w:r>
        <w:t>You don’t need to have done a beta version to do a review</w:t>
      </w:r>
    </w:p>
    <w:p w14:paraId="78A9382E" w14:textId="77777777" w:rsidR="00795BD1" w:rsidRDefault="00795BD1" w:rsidP="00795BD1">
      <w:pPr>
        <w:pStyle w:val="ListParagraph"/>
        <w:numPr>
          <w:ilvl w:val="1"/>
          <w:numId w:val="12"/>
        </w:numPr>
        <w:spacing w:line="240" w:lineRule="auto"/>
      </w:pPr>
      <w:r>
        <w:t>Office hours at 4:00 or by appointment, I can use Skype (or hangouts), we can share screens</w:t>
      </w:r>
    </w:p>
    <w:p w14:paraId="0EDD2311" w14:textId="77777777" w:rsidR="00795BD1" w:rsidRDefault="00795BD1" w:rsidP="00795BD1">
      <w:pPr>
        <w:pStyle w:val="ListParagraph"/>
        <w:numPr>
          <w:ilvl w:val="0"/>
          <w:numId w:val="12"/>
        </w:numPr>
        <w:spacing w:line="240" w:lineRule="auto"/>
      </w:pPr>
      <w:r>
        <w:t>Show where we are in the syllabus, week 5, next week we cover fragments</w:t>
      </w:r>
    </w:p>
    <w:p w14:paraId="5496FB72" w14:textId="77777777" w:rsidR="00795BD1" w:rsidRPr="00423D42" w:rsidRDefault="00423D42" w:rsidP="00423D42">
      <w:pPr>
        <w:spacing w:line="240" w:lineRule="auto"/>
        <w:rPr>
          <w:u w:val="single"/>
        </w:rPr>
      </w:pPr>
      <w:r w:rsidRPr="00423D42">
        <w:rPr>
          <w:u w:val="single"/>
        </w:rPr>
        <w:t>Layout intro</w:t>
      </w:r>
    </w:p>
    <w:p w14:paraId="3F392E10" w14:textId="77777777" w:rsidR="00423D42" w:rsidRDefault="00423D42" w:rsidP="00423D42">
      <w:pPr>
        <w:pStyle w:val="ListParagraph"/>
        <w:numPr>
          <w:ilvl w:val="0"/>
          <w:numId w:val="13"/>
        </w:numPr>
        <w:spacing w:line="240" w:lineRule="auto"/>
      </w:pPr>
      <w:r>
        <w:t>Layouts are containers for widgets</w:t>
      </w:r>
    </w:p>
    <w:p w14:paraId="0FA8FA00" w14:textId="77777777" w:rsidR="00423D42" w:rsidRDefault="00423D42" w:rsidP="00423D42">
      <w:pPr>
        <w:pStyle w:val="ListParagraph"/>
        <w:numPr>
          <w:ilvl w:val="0"/>
          <w:numId w:val="13"/>
        </w:numPr>
        <w:spacing w:line="240" w:lineRule="auto"/>
      </w:pPr>
      <w:r>
        <w:t>They can be declared either programmatically or with AXML</w:t>
      </w:r>
    </w:p>
    <w:p w14:paraId="608B91D6" w14:textId="77777777" w:rsidR="00423D42" w:rsidRDefault="00423D42" w:rsidP="00423D42">
      <w:pPr>
        <w:pStyle w:val="ListParagraph"/>
        <w:numPr>
          <w:ilvl w:val="1"/>
          <w:numId w:val="13"/>
        </w:numPr>
        <w:spacing w:line="240" w:lineRule="auto"/>
      </w:pPr>
      <w:r>
        <w:t>AXML is more common because… (</w:t>
      </w:r>
      <w:proofErr w:type="gramStart"/>
      <w:r>
        <w:t>ask</w:t>
      </w:r>
      <w:proofErr w:type="gramEnd"/>
      <w:r>
        <w:t xml:space="preserve"> them) it separates UI presentation from behavior</w:t>
      </w:r>
    </w:p>
    <w:p w14:paraId="6566B5A7" w14:textId="77777777" w:rsidR="00423D42" w:rsidRDefault="00423D42" w:rsidP="00423D42">
      <w:pPr>
        <w:pStyle w:val="ListParagraph"/>
        <w:numPr>
          <w:ilvl w:val="1"/>
          <w:numId w:val="13"/>
        </w:numPr>
        <w:spacing w:line="240" w:lineRule="auto"/>
      </w:pPr>
      <w:r>
        <w:t>They can be nested</w:t>
      </w:r>
    </w:p>
    <w:p w14:paraId="3053ABA0" w14:textId="77777777" w:rsidR="00423D42" w:rsidRDefault="00423D42" w:rsidP="00423D42">
      <w:pPr>
        <w:pStyle w:val="ListParagraph"/>
        <w:numPr>
          <w:ilvl w:val="0"/>
          <w:numId w:val="13"/>
        </w:numPr>
        <w:spacing w:line="240" w:lineRule="auto"/>
      </w:pPr>
      <w:r>
        <w:t>Types</w:t>
      </w:r>
    </w:p>
    <w:p w14:paraId="14EBD871" w14:textId="77777777" w:rsidR="00423D42" w:rsidRDefault="00423D42" w:rsidP="00423D42">
      <w:pPr>
        <w:pStyle w:val="ListParagraph"/>
        <w:numPr>
          <w:ilvl w:val="1"/>
          <w:numId w:val="13"/>
        </w:numPr>
        <w:spacing w:line="240" w:lineRule="auto"/>
      </w:pPr>
      <w:r>
        <w:t>Linear</w:t>
      </w:r>
    </w:p>
    <w:p w14:paraId="36DB2D2F" w14:textId="77777777" w:rsidR="00423D42" w:rsidRDefault="00423D42" w:rsidP="00423D42">
      <w:pPr>
        <w:pStyle w:val="ListParagraph"/>
        <w:numPr>
          <w:ilvl w:val="1"/>
          <w:numId w:val="13"/>
        </w:numPr>
        <w:spacing w:line="240" w:lineRule="auto"/>
      </w:pPr>
      <w:r>
        <w:t>Relative</w:t>
      </w:r>
    </w:p>
    <w:p w14:paraId="11613E84" w14:textId="77777777" w:rsidR="00423D42" w:rsidRDefault="00423D42" w:rsidP="00423D42">
      <w:pPr>
        <w:pStyle w:val="ListParagraph"/>
        <w:numPr>
          <w:ilvl w:val="1"/>
          <w:numId w:val="13"/>
        </w:numPr>
        <w:spacing w:line="240" w:lineRule="auto"/>
      </w:pPr>
      <w:r>
        <w:t>Table</w:t>
      </w:r>
    </w:p>
    <w:p w14:paraId="5AA80AA5" w14:textId="77777777" w:rsidR="00423D42" w:rsidRDefault="00423D42" w:rsidP="00423D42">
      <w:pPr>
        <w:pStyle w:val="ListParagraph"/>
        <w:numPr>
          <w:ilvl w:val="1"/>
          <w:numId w:val="13"/>
        </w:numPr>
        <w:spacing w:line="240" w:lineRule="auto"/>
      </w:pPr>
      <w:r>
        <w:t>Grid</w:t>
      </w:r>
    </w:p>
    <w:p w14:paraId="7BAD3AB9" w14:textId="77777777" w:rsidR="00423D42" w:rsidRDefault="00423D42" w:rsidP="00423D42">
      <w:pPr>
        <w:pStyle w:val="ListParagraph"/>
        <w:numPr>
          <w:ilvl w:val="1"/>
          <w:numId w:val="13"/>
        </w:numPr>
        <w:spacing w:line="240" w:lineRule="auto"/>
      </w:pPr>
      <w:r>
        <w:t>Frame</w:t>
      </w:r>
    </w:p>
    <w:p w14:paraId="3FB2C2CB" w14:textId="664F061F" w:rsidR="00423D42" w:rsidRPr="00A15B77" w:rsidRDefault="00A15B77" w:rsidP="00A15B77">
      <w:pPr>
        <w:spacing w:line="240" w:lineRule="auto"/>
        <w:rPr>
          <w:u w:val="single"/>
        </w:rPr>
      </w:pPr>
      <w:r w:rsidRPr="00A15B77">
        <w:rPr>
          <w:u w:val="single"/>
        </w:rPr>
        <w:t>Linear Layouts</w:t>
      </w:r>
    </w:p>
    <w:p w14:paraId="2BA4A4B2" w14:textId="2B7092EC" w:rsidR="00A15B77" w:rsidRDefault="00060FF9" w:rsidP="00423D42">
      <w:pPr>
        <w:pStyle w:val="ListParagraph"/>
        <w:numPr>
          <w:ilvl w:val="0"/>
          <w:numId w:val="13"/>
        </w:numPr>
        <w:spacing w:line="240" w:lineRule="auto"/>
      </w:pPr>
      <w:r>
        <w:t>Common</w:t>
      </w:r>
      <w:r w:rsidR="00185E80">
        <w:t>ly Used</w:t>
      </w:r>
      <w:r>
        <w:t xml:space="preserve"> </w:t>
      </w:r>
      <w:r w:rsidR="00D43671">
        <w:t xml:space="preserve">Layout </w:t>
      </w:r>
      <w:r w:rsidR="00A15B77">
        <w:t>Properties (XML attribute shown in parenthesis)</w:t>
      </w:r>
    </w:p>
    <w:p w14:paraId="6DAD62D3" w14:textId="22EE1CF5" w:rsidR="00A15B77" w:rsidRDefault="00552D5F" w:rsidP="00A15B77">
      <w:pPr>
        <w:pStyle w:val="ListParagraph"/>
        <w:numPr>
          <w:ilvl w:val="1"/>
          <w:numId w:val="13"/>
        </w:numPr>
        <w:spacing w:line="240" w:lineRule="auto"/>
      </w:pPr>
      <w:r>
        <w:t>Orientation</w:t>
      </w:r>
    </w:p>
    <w:p w14:paraId="13B09F27" w14:textId="181EA821" w:rsidR="00A15B77" w:rsidRDefault="00A15B77" w:rsidP="00D43671">
      <w:pPr>
        <w:pStyle w:val="ListParagraph"/>
        <w:numPr>
          <w:ilvl w:val="1"/>
          <w:numId w:val="13"/>
        </w:numPr>
        <w:spacing w:line="240" w:lineRule="auto"/>
      </w:pPr>
      <w:r>
        <w:t>Width (</w:t>
      </w:r>
      <w:proofErr w:type="spellStart"/>
      <w:r>
        <w:t>layout_width</w:t>
      </w:r>
      <w:proofErr w:type="spellEnd"/>
      <w:r>
        <w:t>)</w:t>
      </w:r>
      <w:r w:rsidR="00D43671">
        <w:t xml:space="preserve"> and </w:t>
      </w:r>
      <w:r>
        <w:t>Height (</w:t>
      </w:r>
      <w:proofErr w:type="spellStart"/>
      <w:r>
        <w:t>layout_height</w:t>
      </w:r>
      <w:proofErr w:type="spellEnd"/>
      <w:r>
        <w:t>)</w:t>
      </w:r>
    </w:p>
    <w:p w14:paraId="6B24B195" w14:textId="4BD482D3" w:rsidR="00D43671" w:rsidRDefault="00D43671" w:rsidP="00D43671">
      <w:pPr>
        <w:pStyle w:val="ListParagraph"/>
        <w:numPr>
          <w:ilvl w:val="2"/>
          <w:numId w:val="13"/>
        </w:numPr>
        <w:spacing w:line="240" w:lineRule="auto"/>
      </w:pPr>
      <w:proofErr w:type="gramStart"/>
      <w:r>
        <w:t>absolute</w:t>
      </w:r>
      <w:proofErr w:type="gramEnd"/>
      <w:r>
        <w:t xml:space="preserve"> value in pixels</w:t>
      </w:r>
    </w:p>
    <w:p w14:paraId="79BD98C9" w14:textId="48485CFB" w:rsidR="00D43671" w:rsidRDefault="00D43671" w:rsidP="00D43671">
      <w:pPr>
        <w:pStyle w:val="ListParagraph"/>
        <w:numPr>
          <w:ilvl w:val="2"/>
          <w:numId w:val="13"/>
        </w:numPr>
        <w:spacing w:line="240" w:lineRule="auto"/>
      </w:pPr>
      <w:proofErr w:type="spellStart"/>
      <w:proofErr w:type="gramStart"/>
      <w:r>
        <w:t>wrap</w:t>
      </w:r>
      <w:proofErr w:type="gramEnd"/>
      <w:r>
        <w:t>_parent</w:t>
      </w:r>
      <w:proofErr w:type="spellEnd"/>
    </w:p>
    <w:p w14:paraId="57E6B205" w14:textId="1B23E9FE" w:rsidR="00D43671" w:rsidRDefault="00D43671" w:rsidP="00D43671">
      <w:pPr>
        <w:pStyle w:val="ListParagraph"/>
        <w:numPr>
          <w:ilvl w:val="2"/>
          <w:numId w:val="13"/>
        </w:numPr>
        <w:spacing w:line="240" w:lineRule="auto"/>
      </w:pPr>
      <w:proofErr w:type="spellStart"/>
      <w:proofErr w:type="gramStart"/>
      <w:r>
        <w:t>wrap</w:t>
      </w:r>
      <w:proofErr w:type="gramEnd"/>
      <w:r>
        <w:t>_conetnt</w:t>
      </w:r>
      <w:proofErr w:type="spellEnd"/>
    </w:p>
    <w:p w14:paraId="4049F095" w14:textId="76A79CD5" w:rsidR="00060FF9" w:rsidRDefault="00D43671" w:rsidP="00060FF9">
      <w:pPr>
        <w:pStyle w:val="ListParagraph"/>
        <w:numPr>
          <w:ilvl w:val="0"/>
          <w:numId w:val="13"/>
        </w:numPr>
        <w:spacing w:line="240" w:lineRule="auto"/>
      </w:pPr>
      <w:r>
        <w:t>Properties of Widgets in the layout</w:t>
      </w:r>
    </w:p>
    <w:p w14:paraId="40013D63" w14:textId="77777777" w:rsidR="00060FF9" w:rsidRDefault="00060FF9" w:rsidP="00D43671">
      <w:pPr>
        <w:pStyle w:val="ListParagraph"/>
        <w:numPr>
          <w:ilvl w:val="1"/>
          <w:numId w:val="13"/>
        </w:numPr>
        <w:spacing w:line="240" w:lineRule="auto"/>
      </w:pPr>
      <w:r>
        <w:t>Layout of the widget</w:t>
      </w:r>
    </w:p>
    <w:p w14:paraId="7CC80717" w14:textId="0A9CE6AB" w:rsidR="00D43671" w:rsidRDefault="00D43671" w:rsidP="00060FF9">
      <w:pPr>
        <w:pStyle w:val="ListParagraph"/>
        <w:numPr>
          <w:ilvl w:val="2"/>
          <w:numId w:val="13"/>
        </w:numPr>
        <w:spacing w:line="240" w:lineRule="auto"/>
      </w:pPr>
      <w:r>
        <w:t>Width and Height, same as layout properties</w:t>
      </w:r>
    </w:p>
    <w:p w14:paraId="4656D413" w14:textId="1EAE2182" w:rsidR="0017491B" w:rsidRDefault="0071757C" w:rsidP="00060FF9">
      <w:pPr>
        <w:pStyle w:val="ListParagraph"/>
        <w:numPr>
          <w:ilvl w:val="2"/>
          <w:numId w:val="13"/>
        </w:numPr>
        <w:spacing w:line="240" w:lineRule="auto"/>
      </w:pPr>
      <w:r>
        <w:t>Margin (</w:t>
      </w:r>
      <w:proofErr w:type="spellStart"/>
      <w:r>
        <w:t>layout_marginTop</w:t>
      </w:r>
      <w:proofErr w:type="spellEnd"/>
      <w:r>
        <w:t>),</w:t>
      </w:r>
      <w:r w:rsidR="0017491B">
        <w:t xml:space="preserve"> space outside the widget</w:t>
      </w:r>
      <w:r w:rsidR="00247E33">
        <w:t>,</w:t>
      </w:r>
      <w:r>
        <w:t xml:space="preserve"> in pixels </w:t>
      </w:r>
    </w:p>
    <w:p w14:paraId="74FEA1DA" w14:textId="0E3878D9" w:rsidR="00D43671" w:rsidRDefault="00060FF9" w:rsidP="00060FF9">
      <w:pPr>
        <w:pStyle w:val="ListParagraph"/>
        <w:numPr>
          <w:ilvl w:val="2"/>
          <w:numId w:val="13"/>
        </w:numPr>
        <w:spacing w:line="240" w:lineRule="auto"/>
      </w:pPr>
      <w:r>
        <w:t>Weight (</w:t>
      </w:r>
      <w:proofErr w:type="spellStart"/>
      <w:r>
        <w:t>layout_weight</w:t>
      </w:r>
      <w:proofErr w:type="spellEnd"/>
      <w:r>
        <w:t>)</w:t>
      </w:r>
    </w:p>
    <w:p w14:paraId="6333705C" w14:textId="750E6B93" w:rsidR="0017491B" w:rsidRDefault="00060FF9" w:rsidP="0071757C">
      <w:pPr>
        <w:pStyle w:val="ListParagraph"/>
        <w:numPr>
          <w:ilvl w:val="2"/>
          <w:numId w:val="13"/>
        </w:numPr>
        <w:spacing w:line="240" w:lineRule="auto"/>
      </w:pPr>
      <w:r>
        <w:t>Gravity (</w:t>
      </w:r>
      <w:proofErr w:type="spellStart"/>
      <w:r>
        <w:t>layout_gravity</w:t>
      </w:r>
      <w:proofErr w:type="spellEnd"/>
      <w:r>
        <w:t>)</w:t>
      </w:r>
    </w:p>
    <w:p w14:paraId="43DC2E74" w14:textId="18C25E9A" w:rsidR="00060FF9" w:rsidRDefault="00060FF9" w:rsidP="00D43671">
      <w:pPr>
        <w:pStyle w:val="ListParagraph"/>
        <w:numPr>
          <w:ilvl w:val="1"/>
          <w:numId w:val="13"/>
        </w:numPr>
        <w:spacing w:line="240" w:lineRule="auto"/>
      </w:pPr>
      <w:r>
        <w:t>Content of the widget</w:t>
      </w:r>
    </w:p>
    <w:p w14:paraId="18C12361" w14:textId="7D3D3BBD" w:rsidR="00185E80" w:rsidRDefault="00185E80" w:rsidP="00185E80">
      <w:pPr>
        <w:pStyle w:val="ListParagraph"/>
        <w:numPr>
          <w:ilvl w:val="2"/>
          <w:numId w:val="13"/>
        </w:numPr>
        <w:spacing w:line="240" w:lineRule="auto"/>
      </w:pPr>
      <w:proofErr w:type="gramStart"/>
      <w:r>
        <w:t>gravity</w:t>
      </w:r>
      <w:proofErr w:type="gramEnd"/>
      <w:r>
        <w:t xml:space="preserve"> (gravity)</w:t>
      </w:r>
    </w:p>
    <w:p w14:paraId="6FC73BCF" w14:textId="309D540C" w:rsidR="0071757C" w:rsidRDefault="0071757C" w:rsidP="0071757C">
      <w:pPr>
        <w:pStyle w:val="ListParagraph"/>
        <w:numPr>
          <w:ilvl w:val="1"/>
          <w:numId w:val="13"/>
        </w:numPr>
        <w:spacing w:line="240" w:lineRule="auto"/>
      </w:pPr>
      <w:r>
        <w:t>Padding (</w:t>
      </w:r>
      <w:proofErr w:type="spellStart"/>
      <w:r>
        <w:t>drawablePadding</w:t>
      </w:r>
      <w:proofErr w:type="spellEnd"/>
      <w:r>
        <w:t>), space inside the widget, around the content</w:t>
      </w:r>
      <w:r w:rsidR="00247E33">
        <w:t>,</w:t>
      </w:r>
      <w:r>
        <w:t xml:space="preserve"> in pixels</w:t>
      </w:r>
    </w:p>
    <w:p w14:paraId="12B8072D" w14:textId="2881E653" w:rsidR="00185E80" w:rsidRPr="00185E80" w:rsidRDefault="00185E80" w:rsidP="00185E80">
      <w:pPr>
        <w:spacing w:line="240" w:lineRule="auto"/>
        <w:rPr>
          <w:u w:val="single"/>
        </w:rPr>
      </w:pPr>
      <w:r w:rsidRPr="00185E80">
        <w:rPr>
          <w:u w:val="single"/>
        </w:rPr>
        <w:t>Relative Layouts</w:t>
      </w:r>
    </w:p>
    <w:p w14:paraId="47E7BBB0" w14:textId="77777777" w:rsidR="00795BD1" w:rsidRDefault="00795BD1" w:rsidP="0071757C">
      <w:pPr>
        <w:spacing w:line="240" w:lineRule="auto"/>
      </w:pPr>
      <w:bookmarkStart w:id="0" w:name="_GoBack"/>
      <w:bookmarkEnd w:id="0"/>
    </w:p>
    <w:p w14:paraId="14E2F183" w14:textId="77777777" w:rsidR="0000667C" w:rsidRDefault="0000667C" w:rsidP="0071757C">
      <w:pPr>
        <w:spacing w:line="240" w:lineRule="auto"/>
        <w:rPr>
          <w:u w:val="single"/>
        </w:rPr>
      </w:pPr>
    </w:p>
    <w:p w14:paraId="6157F2B3" w14:textId="77777777" w:rsidR="0000667C" w:rsidRDefault="0000667C" w:rsidP="0071757C">
      <w:pPr>
        <w:spacing w:line="240" w:lineRule="auto"/>
        <w:rPr>
          <w:u w:val="single"/>
        </w:rPr>
      </w:pPr>
    </w:p>
    <w:p w14:paraId="06069B24" w14:textId="77777777" w:rsidR="0000667C" w:rsidRDefault="0000667C" w:rsidP="0071757C">
      <w:pPr>
        <w:spacing w:line="240" w:lineRule="auto"/>
        <w:rPr>
          <w:u w:val="single"/>
        </w:rPr>
      </w:pPr>
    </w:p>
    <w:p w14:paraId="3D04CE97" w14:textId="7C76459A" w:rsidR="0071757C" w:rsidRDefault="0071757C" w:rsidP="0071757C">
      <w:pPr>
        <w:spacing w:line="240" w:lineRule="auto"/>
        <w:rPr>
          <w:u w:val="single"/>
        </w:rPr>
      </w:pPr>
      <w:r w:rsidRPr="0071757C">
        <w:rPr>
          <w:u w:val="single"/>
        </w:rPr>
        <w:t>Density Independent Pixels</w:t>
      </w:r>
    </w:p>
    <w:p w14:paraId="7EEA2912" w14:textId="7EAED9B5" w:rsidR="0000667C" w:rsidRPr="0000667C" w:rsidRDefault="0000667C" w:rsidP="0071757C">
      <w:pPr>
        <w:spacing w:line="240" w:lineRule="auto"/>
      </w:pPr>
      <w:r w:rsidRPr="0000667C">
        <w:t>We’ll talk about this when we cover fra</w:t>
      </w:r>
      <w:r>
        <w:t>g</w:t>
      </w:r>
      <w:r w:rsidRPr="0000667C">
        <w:t>ments</w:t>
      </w:r>
      <w:r>
        <w:t xml:space="preserve">: </w:t>
      </w:r>
      <w:r w:rsidRPr="0000667C">
        <w:t>http://developer.android.com/guide/practices/screens_support.html</w:t>
      </w:r>
    </w:p>
    <w:sectPr w:rsidR="0000667C" w:rsidRPr="000066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8E3BD" w14:textId="77777777" w:rsidR="0000667C" w:rsidRDefault="0000667C">
      <w:pPr>
        <w:spacing w:after="0" w:line="240" w:lineRule="auto"/>
      </w:pPr>
      <w:r>
        <w:separator/>
      </w:r>
    </w:p>
  </w:endnote>
  <w:endnote w:type="continuationSeparator" w:id="0">
    <w:p w14:paraId="55E30EB5" w14:textId="77777777" w:rsidR="0000667C" w:rsidRDefault="0000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2D889" w14:textId="77777777" w:rsidR="0000667C" w:rsidRDefault="0000667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835E4" w14:textId="77777777" w:rsidR="0000667C" w:rsidRDefault="0000667C">
      <w:pPr>
        <w:spacing w:after="0" w:line="240" w:lineRule="auto"/>
      </w:pPr>
      <w:r>
        <w:separator/>
      </w:r>
    </w:p>
  </w:footnote>
  <w:footnote w:type="continuationSeparator" w:id="0">
    <w:p w14:paraId="1082DEFD" w14:textId="77777777" w:rsidR="0000667C" w:rsidRDefault="0000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46832" w14:textId="77777777" w:rsidR="0000667C" w:rsidRPr="00303242" w:rsidRDefault="0000667C" w:rsidP="00B87B85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April 25,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3AE25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D33E800A">
      <w:start w:val="1"/>
      <w:numFmt w:val="decimal"/>
      <w:lvlText w:val="%1."/>
      <w:lvlJc w:val="left"/>
      <w:pPr>
        <w:ind w:left="720" w:hanging="360"/>
      </w:pPr>
    </w:lvl>
    <w:lvl w:ilvl="1" w:tplc="5E6E2D16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30ACB3FA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19E48342">
      <w:start w:val="1"/>
      <w:numFmt w:val="decimal"/>
      <w:lvlRestart w:val="0"/>
      <w:lvlText w:val="%4."/>
      <w:lvlJc w:val="left"/>
      <w:pPr>
        <w:ind w:left="2880" w:hanging="360"/>
      </w:pPr>
    </w:lvl>
    <w:lvl w:ilvl="4" w:tplc="10C0FEA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F37A3B1A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DF541F48">
      <w:start w:val="1"/>
      <w:numFmt w:val="decimal"/>
      <w:lvlRestart w:val="0"/>
      <w:lvlText w:val="%7."/>
      <w:lvlJc w:val="left"/>
      <w:pPr>
        <w:ind w:left="5040" w:hanging="360"/>
      </w:pPr>
    </w:lvl>
    <w:lvl w:ilvl="7" w:tplc="8220A34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933CEF5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3626C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5E132E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6F04FF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A0FE28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700DCC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35C478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DE5CEA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06C826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B48A25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746AA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C433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302F7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89D9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A137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FA4E1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6FC3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80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E2E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78AE1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2FC8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DCCE0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61F0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C8A1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60836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8A61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294F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BA5F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28E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C73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DE6A6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AED3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0BB7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00C38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CBA3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4EF1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109C1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6E90E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C09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D2002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EF4D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EC48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A2408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78E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0E99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499F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4AA05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E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D2E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292C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C93F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3C2B7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EF46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E8DE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28292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71C8A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03ED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C8C55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27F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E0A2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78BA2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2D4B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C195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BEE98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70C00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2F12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A27F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2150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667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7CD0E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8E19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E5D2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AACF2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970B2"/>
    <w:multiLevelType w:val="hybridMultilevel"/>
    <w:tmpl w:val="4D262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576A66"/>
    <w:multiLevelType w:val="hybridMultilevel"/>
    <w:tmpl w:val="2F80B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6E2B5C"/>
    <w:multiLevelType w:val="hybridMultilevel"/>
    <w:tmpl w:val="4E488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2A0B7F"/>
    <w:multiLevelType w:val="hybridMultilevel"/>
    <w:tmpl w:val="824C0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67C"/>
    <w:rsid w:val="00030E11"/>
    <w:rsid w:val="00060FF9"/>
    <w:rsid w:val="00082A24"/>
    <w:rsid w:val="000838D3"/>
    <w:rsid w:val="000E0D15"/>
    <w:rsid w:val="001725AE"/>
    <w:rsid w:val="00172A27"/>
    <w:rsid w:val="0017491B"/>
    <w:rsid w:val="001801F7"/>
    <w:rsid w:val="00185E80"/>
    <w:rsid w:val="00205B71"/>
    <w:rsid w:val="0021509D"/>
    <w:rsid w:val="00247E33"/>
    <w:rsid w:val="002A4C13"/>
    <w:rsid w:val="00314E4F"/>
    <w:rsid w:val="00423D42"/>
    <w:rsid w:val="004C3A3C"/>
    <w:rsid w:val="00552D5F"/>
    <w:rsid w:val="006835EE"/>
    <w:rsid w:val="0071757C"/>
    <w:rsid w:val="00750D65"/>
    <w:rsid w:val="00795BD1"/>
    <w:rsid w:val="007961B1"/>
    <w:rsid w:val="009157CA"/>
    <w:rsid w:val="009D4395"/>
    <w:rsid w:val="00A15B77"/>
    <w:rsid w:val="00A74B15"/>
    <w:rsid w:val="00AC7F4A"/>
    <w:rsid w:val="00B87B85"/>
    <w:rsid w:val="00D43671"/>
    <w:rsid w:val="00D81DA3"/>
    <w:rsid w:val="00D853CC"/>
    <w:rsid w:val="00E01425"/>
    <w:rsid w:val="00E732DC"/>
    <w:rsid w:val="00F6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A211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56</TotalTime>
  <Pages>2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9</cp:revision>
  <cp:lastPrinted>2011-11-07T16:22:00Z</cp:lastPrinted>
  <dcterms:created xsi:type="dcterms:W3CDTF">2016-04-25T13:38:00Z</dcterms:created>
  <dcterms:modified xsi:type="dcterms:W3CDTF">2016-04-27T19:13:00Z</dcterms:modified>
</cp:coreProperties>
</file>